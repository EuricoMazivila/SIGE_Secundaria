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11" w:rsidRDefault="00D77511" w:rsidP="00D7751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F25B0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F25B0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F25B0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F25B03">
        <w:trPr>
          <w:trHeight w:val="340"/>
        </w:trPr>
        <w:tc>
          <w:tcPr>
            <w:tcW w:w="737" w:type="dxa"/>
            <w:vAlign w:val="center"/>
          </w:tcPr>
          <w:p w:rsidR="00D77511" w:rsidRPr="00002BE9" w:rsidRDefault="005F2185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002BE9"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129" w:type="dxa"/>
            <w:vAlign w:val="center"/>
          </w:tcPr>
          <w:p w:rsidR="00D77511" w:rsidRPr="00002BE9" w:rsidRDefault="005F2185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 w:rsidRPr="00002BE9">
              <w:rPr>
                <w:rFonts w:ascii="Times New Roman" w:hAnsi="Times New Roman" w:cs="Times New Roman"/>
                <w:sz w:val="24"/>
              </w:rPr>
              <w:t>26/11/2019</w:t>
            </w:r>
          </w:p>
        </w:tc>
        <w:tc>
          <w:tcPr>
            <w:tcW w:w="2420" w:type="dxa"/>
            <w:vAlign w:val="center"/>
          </w:tcPr>
          <w:p w:rsidR="00D77511" w:rsidRPr="00002BE9" w:rsidRDefault="00417325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 w:rsidRPr="00002BE9">
              <w:rPr>
                <w:rFonts w:ascii="Times New Roman" w:hAnsi="Times New Roman" w:cs="Times New Roman"/>
                <w:sz w:val="24"/>
              </w:rPr>
              <w:t>Câ</w:t>
            </w:r>
            <w:r w:rsidR="005F2185" w:rsidRPr="00002BE9">
              <w:rPr>
                <w:rFonts w:ascii="Times New Roman" w:hAnsi="Times New Roman" w:cs="Times New Roman"/>
                <w:sz w:val="24"/>
              </w:rPr>
              <w:t>ndido Ernesto</w:t>
            </w:r>
            <w:r w:rsidRPr="00002BE9">
              <w:rPr>
                <w:rFonts w:ascii="Times New Roman" w:hAnsi="Times New Roman" w:cs="Times New Roman"/>
                <w:sz w:val="24"/>
              </w:rPr>
              <w:t xml:space="preserve"> Barato</w:t>
            </w:r>
          </w:p>
        </w:tc>
        <w:tc>
          <w:tcPr>
            <w:tcW w:w="4389" w:type="dxa"/>
            <w:vAlign w:val="center"/>
          </w:tcPr>
          <w:p w:rsidR="00D77511" w:rsidRPr="00002BE9" w:rsidRDefault="009E7DDC" w:rsidP="00F25B03">
            <w:pPr>
              <w:pStyle w:val="Verses"/>
              <w:rPr>
                <w:rFonts w:ascii="Times New Roman" w:hAnsi="Times New Roman" w:cs="Times New Roman"/>
                <w:sz w:val="24"/>
              </w:rPr>
            </w:pPr>
            <w:r w:rsidRPr="00002BE9">
              <w:rPr>
                <w:rFonts w:ascii="Times New Roman" w:hAnsi="Times New Roman" w:cs="Times New Roman"/>
                <w:sz w:val="24"/>
              </w:rPr>
              <w:t>Elaboração Inicial – primeiro rascunho para sua revisão</w:t>
            </w:r>
          </w:p>
        </w:tc>
      </w:tr>
    </w:tbl>
    <w:p w:rsidR="00D77511" w:rsidRDefault="00D77511" w:rsidP="00D77511"/>
    <w:p w:rsidR="00D77511" w:rsidRDefault="00D77511" w:rsidP="00D77511"/>
    <w:p w:rsidR="00DF7148" w:rsidRPr="00D2767E" w:rsidRDefault="00DF7148" w:rsidP="00A23556">
      <w:pPr>
        <w:pStyle w:val="Heading1"/>
      </w:pPr>
      <w:bookmarkStart w:id="1" w:name="_Toc353750957"/>
      <w:r>
        <w:t xml:space="preserve">Objetivo do </w:t>
      </w:r>
      <w:r w:rsidR="00245419">
        <w:t>p</w:t>
      </w:r>
      <w:r w:rsidR="00C945A9">
        <w:t xml:space="preserve">lano de </w:t>
      </w:r>
      <w:r w:rsidR="00245419">
        <w:t>gestão</w:t>
      </w:r>
      <w:proofErr w:type="gramStart"/>
      <w:r w:rsidR="00245419">
        <w:t xml:space="preserve"> </w:t>
      </w:r>
      <w:r w:rsidR="00C945A9">
        <w:t xml:space="preserve"> </w:t>
      </w:r>
      <w:proofErr w:type="gramEnd"/>
      <w:r w:rsidR="002E084D">
        <w:t>dos custos</w:t>
      </w:r>
      <w:bookmarkEnd w:id="1"/>
    </w:p>
    <w:p w:rsidR="00DF7148" w:rsidRDefault="00DF7148" w:rsidP="002B52A0">
      <w:pPr>
        <w:jc w:val="both"/>
        <w:rPr>
          <w:rFonts w:ascii="Times New Roman" w:hAnsi="Times New Roman" w:cs="Times New Roman"/>
          <w:sz w:val="24"/>
        </w:rPr>
      </w:pPr>
      <w:r w:rsidRPr="00E76460">
        <w:rPr>
          <w:rFonts w:ascii="Times New Roman" w:hAnsi="Times New Roman" w:cs="Times New Roman"/>
          <w:sz w:val="24"/>
        </w:rPr>
        <w:t xml:space="preserve">O </w:t>
      </w:r>
      <w:hyperlink r:id="rId8" w:tooltip="Plano de gerenciamento dos custos" w:history="1">
        <w:r w:rsidR="00407D62" w:rsidRPr="00E76460">
          <w:rPr>
            <w:rFonts w:ascii="Times New Roman" w:hAnsi="Times New Roman" w:cs="Times New Roman"/>
            <w:sz w:val="24"/>
          </w:rPr>
          <w:t>Plano de g</w:t>
        </w:r>
        <w:r w:rsidR="00245419">
          <w:rPr>
            <w:rFonts w:ascii="Times New Roman" w:hAnsi="Times New Roman" w:cs="Times New Roman"/>
            <w:sz w:val="24"/>
          </w:rPr>
          <w:t>estão</w:t>
        </w:r>
        <w:r w:rsidR="00407D62" w:rsidRPr="00E76460">
          <w:rPr>
            <w:rFonts w:ascii="Times New Roman" w:hAnsi="Times New Roman" w:cs="Times New Roman"/>
            <w:sz w:val="24"/>
          </w:rPr>
          <w:t xml:space="preserve"> dos custos</w:t>
        </w:r>
      </w:hyperlink>
      <w:r w:rsidRPr="00E76460">
        <w:rPr>
          <w:rFonts w:ascii="Times New Roman" w:hAnsi="Times New Roman" w:cs="Times New Roman"/>
          <w:sz w:val="24"/>
        </w:rPr>
        <w:t xml:space="preserve"> </w:t>
      </w:r>
      <w:r w:rsidR="006039E8" w:rsidRPr="00E76460">
        <w:rPr>
          <w:rFonts w:ascii="Times New Roman" w:hAnsi="Times New Roman" w:cs="Times New Roman"/>
          <w:sz w:val="24"/>
        </w:rPr>
        <w:t xml:space="preserve">descreve como os </w:t>
      </w:r>
      <w:r w:rsidR="002E084D" w:rsidRPr="00E76460">
        <w:rPr>
          <w:rFonts w:ascii="Times New Roman" w:hAnsi="Times New Roman" w:cs="Times New Roman"/>
          <w:sz w:val="24"/>
        </w:rPr>
        <w:t>custos</w:t>
      </w:r>
      <w:r w:rsidR="006039E8" w:rsidRPr="00E76460">
        <w:rPr>
          <w:rFonts w:ascii="Times New Roman" w:hAnsi="Times New Roman" w:cs="Times New Roman"/>
          <w:sz w:val="24"/>
        </w:rPr>
        <w:t xml:space="preserve"> </w:t>
      </w:r>
      <w:r w:rsidR="00BD146B" w:rsidRPr="00E76460">
        <w:rPr>
          <w:rFonts w:ascii="Times New Roman" w:hAnsi="Times New Roman" w:cs="Times New Roman"/>
          <w:sz w:val="24"/>
        </w:rPr>
        <w:t xml:space="preserve">do </w:t>
      </w:r>
      <w:proofErr w:type="spellStart"/>
      <w:r w:rsidR="00BD146B" w:rsidRPr="00E76460">
        <w:rPr>
          <w:rFonts w:ascii="Times New Roman" w:hAnsi="Times New Roman" w:cs="Times New Roman"/>
          <w:sz w:val="24"/>
        </w:rPr>
        <w:t>proje</w:t>
      </w:r>
      <w:r w:rsidR="008546DF">
        <w:rPr>
          <w:rFonts w:ascii="Times New Roman" w:hAnsi="Times New Roman" w:cs="Times New Roman"/>
          <w:sz w:val="24"/>
        </w:rPr>
        <w:t>c</w:t>
      </w:r>
      <w:r w:rsidR="00BD146B" w:rsidRPr="00E76460">
        <w:rPr>
          <w:rFonts w:ascii="Times New Roman" w:hAnsi="Times New Roman" w:cs="Times New Roman"/>
          <w:sz w:val="24"/>
        </w:rPr>
        <w:t>to</w:t>
      </w:r>
      <w:proofErr w:type="spellEnd"/>
      <w:r w:rsidR="00BD146B" w:rsidRPr="00E76460">
        <w:rPr>
          <w:rFonts w:ascii="Times New Roman" w:hAnsi="Times New Roman" w:cs="Times New Roman"/>
          <w:sz w:val="24"/>
        </w:rPr>
        <w:t xml:space="preserve"> </w:t>
      </w:r>
      <w:r w:rsidR="006039E8" w:rsidRPr="00E76460">
        <w:rPr>
          <w:rFonts w:ascii="Times New Roman" w:hAnsi="Times New Roman" w:cs="Times New Roman"/>
          <w:sz w:val="24"/>
        </w:rPr>
        <w:t xml:space="preserve">serão </w:t>
      </w:r>
      <w:r w:rsidR="00BD146B" w:rsidRPr="00E76460">
        <w:rPr>
          <w:rFonts w:ascii="Times New Roman" w:hAnsi="Times New Roman" w:cs="Times New Roman"/>
          <w:sz w:val="24"/>
        </w:rPr>
        <w:t xml:space="preserve">planejados, </w:t>
      </w:r>
      <w:r w:rsidR="006039E8" w:rsidRPr="00E76460">
        <w:rPr>
          <w:rFonts w:ascii="Times New Roman" w:hAnsi="Times New Roman" w:cs="Times New Roman"/>
          <w:sz w:val="24"/>
        </w:rPr>
        <w:t>e</w:t>
      </w:r>
      <w:r w:rsidR="00BD146B" w:rsidRPr="00E76460">
        <w:rPr>
          <w:rFonts w:ascii="Times New Roman" w:hAnsi="Times New Roman" w:cs="Times New Roman"/>
          <w:sz w:val="24"/>
        </w:rPr>
        <w:t>s</w:t>
      </w:r>
      <w:r w:rsidR="006039E8" w:rsidRPr="00E76460">
        <w:rPr>
          <w:rFonts w:ascii="Times New Roman" w:hAnsi="Times New Roman" w:cs="Times New Roman"/>
          <w:sz w:val="24"/>
        </w:rPr>
        <w:t>t</w:t>
      </w:r>
      <w:r w:rsidR="00BD146B" w:rsidRPr="00E76460">
        <w:rPr>
          <w:rFonts w:ascii="Times New Roman" w:hAnsi="Times New Roman" w:cs="Times New Roman"/>
          <w:sz w:val="24"/>
        </w:rPr>
        <w:t>rutur</w:t>
      </w:r>
      <w:r w:rsidR="006039E8" w:rsidRPr="00E76460">
        <w:rPr>
          <w:rFonts w:ascii="Times New Roman" w:hAnsi="Times New Roman" w:cs="Times New Roman"/>
          <w:sz w:val="24"/>
        </w:rPr>
        <w:t>ados</w:t>
      </w:r>
      <w:r w:rsidR="00BD146B" w:rsidRPr="00E76460">
        <w:rPr>
          <w:rFonts w:ascii="Times New Roman" w:hAnsi="Times New Roman" w:cs="Times New Roman"/>
          <w:sz w:val="24"/>
        </w:rPr>
        <w:t xml:space="preserve"> e</w:t>
      </w:r>
      <w:r w:rsidR="006039E8" w:rsidRPr="00E76460">
        <w:rPr>
          <w:rFonts w:ascii="Times New Roman" w:hAnsi="Times New Roman" w:cs="Times New Roman"/>
          <w:sz w:val="24"/>
        </w:rPr>
        <w:t xml:space="preserve"> controlados</w:t>
      </w:r>
      <w:r w:rsidR="00BD146B" w:rsidRPr="00E76460">
        <w:rPr>
          <w:rFonts w:ascii="Times New Roman" w:hAnsi="Times New Roman" w:cs="Times New Roman"/>
          <w:sz w:val="24"/>
        </w:rPr>
        <w:t xml:space="preserve"> fornecendo detalhes dos processos e ferramentas usadas, </w:t>
      </w:r>
      <w:r w:rsidR="006039E8" w:rsidRPr="00E76460">
        <w:rPr>
          <w:rFonts w:ascii="Times New Roman" w:hAnsi="Times New Roman" w:cs="Times New Roman"/>
          <w:sz w:val="24"/>
        </w:rPr>
        <w:t>e serv</w:t>
      </w:r>
      <w:r w:rsidR="00BD146B" w:rsidRPr="00E76460">
        <w:rPr>
          <w:rFonts w:ascii="Times New Roman" w:hAnsi="Times New Roman" w:cs="Times New Roman"/>
          <w:sz w:val="24"/>
        </w:rPr>
        <w:t>e</w:t>
      </w:r>
      <w:r w:rsidR="006039E8" w:rsidRPr="00E76460">
        <w:rPr>
          <w:rFonts w:ascii="Times New Roman" w:hAnsi="Times New Roman" w:cs="Times New Roman"/>
          <w:sz w:val="24"/>
        </w:rPr>
        <w:t xml:space="preserve"> como guia para a equipe durante todo o projeto</w:t>
      </w:r>
      <w:r w:rsidR="00BD146B" w:rsidRPr="00E76460">
        <w:rPr>
          <w:rFonts w:ascii="Times New Roman" w:hAnsi="Times New Roman" w:cs="Times New Roman"/>
          <w:sz w:val="24"/>
        </w:rPr>
        <w:t xml:space="preserve"> para as questões relacionadas a</w:t>
      </w:r>
      <w:r w:rsidR="00207F25" w:rsidRPr="00E76460">
        <w:rPr>
          <w:rFonts w:ascii="Times New Roman" w:hAnsi="Times New Roman" w:cs="Times New Roman"/>
          <w:sz w:val="24"/>
        </w:rPr>
        <w:t>os</w:t>
      </w:r>
      <w:r w:rsidR="00BD146B" w:rsidRPr="00E76460">
        <w:rPr>
          <w:rFonts w:ascii="Times New Roman" w:hAnsi="Times New Roman" w:cs="Times New Roman"/>
          <w:sz w:val="24"/>
        </w:rPr>
        <w:t xml:space="preserve"> custos</w:t>
      </w:r>
      <w:r w:rsidR="006039E8" w:rsidRPr="00E76460">
        <w:rPr>
          <w:rFonts w:ascii="Times New Roman" w:hAnsi="Times New Roman" w:cs="Times New Roman"/>
          <w:sz w:val="24"/>
        </w:rPr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2" w:name="_Toc353750958"/>
      <w:bookmarkStart w:id="3" w:name="_Toc67755726"/>
      <w:r w:rsidRPr="00325F53">
        <w:t xml:space="preserve">Método de </w:t>
      </w:r>
      <w:r>
        <w:t>g</w:t>
      </w:r>
      <w:r w:rsidR="002B52A0">
        <w:t>estão</w:t>
      </w:r>
      <w:r w:rsidRPr="00325F53">
        <w:t xml:space="preserve"> </w:t>
      </w:r>
      <w:r w:rsidR="002E084D">
        <w:t>dos custos</w:t>
      </w:r>
      <w:bookmarkEnd w:id="2"/>
      <w:r w:rsidRPr="00325F53">
        <w:t xml:space="preserve"> </w:t>
      </w:r>
      <w:bookmarkEnd w:id="3"/>
    </w:p>
    <w:p w:rsidR="00DF7148" w:rsidRPr="00325F53" w:rsidRDefault="00DF7148" w:rsidP="00DF7148">
      <w:pPr>
        <w:rPr>
          <w:rFonts w:cs="Arial"/>
        </w:rPr>
      </w:pPr>
    </w:p>
    <w:p w:rsidR="00DF7148" w:rsidRPr="0049306F" w:rsidRDefault="002B52A0" w:rsidP="0049306F">
      <w:pPr>
        <w:jc w:val="both"/>
        <w:rPr>
          <w:rFonts w:ascii="Times New Roman" w:hAnsi="Times New Roman" w:cs="Times New Roman"/>
          <w:sz w:val="24"/>
        </w:rPr>
      </w:pPr>
      <w:r w:rsidRPr="0049306F">
        <w:rPr>
          <w:rFonts w:ascii="Times New Roman" w:hAnsi="Times New Roman" w:cs="Times New Roman"/>
          <w:sz w:val="24"/>
        </w:rPr>
        <w:t>A Gestão d</w:t>
      </w:r>
      <w:r w:rsidR="002E084D" w:rsidRPr="0049306F">
        <w:rPr>
          <w:rFonts w:ascii="Times New Roman" w:hAnsi="Times New Roman" w:cs="Times New Roman"/>
          <w:sz w:val="24"/>
        </w:rPr>
        <w:t>os custos</w:t>
      </w:r>
      <w:r w:rsidR="00DF7148" w:rsidRPr="0049306F">
        <w:rPr>
          <w:rFonts w:ascii="Times New Roman" w:hAnsi="Times New Roman" w:cs="Times New Roman"/>
          <w:sz w:val="24"/>
        </w:rPr>
        <w:t xml:space="preserve"> do projeto requer um </w:t>
      </w:r>
      <w:hyperlink r:id="rId9" w:tooltip="Plano de gerenciamento dos custos" w:history="1">
        <w:r w:rsidR="0049306F" w:rsidRPr="0049306F">
          <w:rPr>
            <w:rFonts w:ascii="Times New Roman" w:hAnsi="Times New Roman" w:cs="Times New Roman"/>
            <w:sz w:val="24"/>
          </w:rPr>
          <w:t>plano de gestão</w:t>
        </w:r>
        <w:r w:rsidR="00407D62" w:rsidRPr="0049306F">
          <w:rPr>
            <w:rFonts w:ascii="Times New Roman" w:hAnsi="Times New Roman" w:cs="Times New Roman"/>
            <w:sz w:val="24"/>
          </w:rPr>
          <w:t xml:space="preserve"> dos custos</w:t>
        </w:r>
      </w:hyperlink>
      <w:r w:rsidR="00DF7148" w:rsidRPr="0049306F">
        <w:rPr>
          <w:rFonts w:ascii="Times New Roman" w:hAnsi="Times New Roman" w:cs="Times New Roman"/>
          <w:sz w:val="24"/>
        </w:rPr>
        <w:t xml:space="preserve"> aprovado englobando os principais processos </w:t>
      </w:r>
      <w:r w:rsidR="002E084D" w:rsidRPr="0049306F">
        <w:rPr>
          <w:rFonts w:ascii="Times New Roman" w:hAnsi="Times New Roman" w:cs="Times New Roman"/>
          <w:sz w:val="24"/>
        </w:rPr>
        <w:t>dos custos</w:t>
      </w:r>
      <w:r w:rsidR="00DF7148" w:rsidRPr="0049306F">
        <w:rPr>
          <w:rFonts w:ascii="Times New Roman" w:hAnsi="Times New Roman" w:cs="Times New Roman"/>
          <w:sz w:val="24"/>
        </w:rPr>
        <w:t xml:space="preserve"> definidos abaixo. O </w:t>
      </w:r>
      <w:r w:rsidR="00C945A9" w:rsidRPr="0049306F">
        <w:rPr>
          <w:rFonts w:ascii="Times New Roman" w:hAnsi="Times New Roman" w:cs="Times New Roman"/>
          <w:sz w:val="24"/>
        </w:rPr>
        <w:t>Plano de g</w:t>
      </w:r>
      <w:r w:rsidR="00686902">
        <w:rPr>
          <w:rFonts w:ascii="Times New Roman" w:hAnsi="Times New Roman" w:cs="Times New Roman"/>
          <w:sz w:val="24"/>
        </w:rPr>
        <w:t>estão</w:t>
      </w:r>
      <w:r w:rsidR="00C945A9" w:rsidRPr="0049306F">
        <w:rPr>
          <w:rFonts w:ascii="Times New Roman" w:hAnsi="Times New Roman" w:cs="Times New Roman"/>
          <w:sz w:val="24"/>
        </w:rPr>
        <w:t xml:space="preserve"> </w:t>
      </w:r>
      <w:r w:rsidR="002E084D" w:rsidRPr="0049306F">
        <w:rPr>
          <w:rFonts w:ascii="Times New Roman" w:hAnsi="Times New Roman" w:cs="Times New Roman"/>
          <w:sz w:val="24"/>
        </w:rPr>
        <w:t>dos custos</w:t>
      </w:r>
      <w:r w:rsidR="00DF7148" w:rsidRPr="0049306F">
        <w:rPr>
          <w:rFonts w:ascii="Times New Roman" w:hAnsi="Times New Roman" w:cs="Times New Roman"/>
          <w:sz w:val="24"/>
        </w:rPr>
        <w:t xml:space="preserve"> é desenvolvido e aprovado durante a fase de planejamento do </w:t>
      </w:r>
      <w:proofErr w:type="spellStart"/>
      <w:r w:rsidR="00DF7148" w:rsidRPr="0049306F">
        <w:rPr>
          <w:rFonts w:ascii="Times New Roman" w:hAnsi="Times New Roman" w:cs="Times New Roman"/>
          <w:sz w:val="24"/>
        </w:rPr>
        <w:t>proje</w:t>
      </w:r>
      <w:r w:rsidR="00686902">
        <w:rPr>
          <w:rFonts w:ascii="Times New Roman" w:hAnsi="Times New Roman" w:cs="Times New Roman"/>
          <w:sz w:val="24"/>
        </w:rPr>
        <w:t>c</w:t>
      </w:r>
      <w:r w:rsidR="00DF7148" w:rsidRPr="0049306F">
        <w:rPr>
          <w:rFonts w:ascii="Times New Roman" w:hAnsi="Times New Roman" w:cs="Times New Roman"/>
          <w:sz w:val="24"/>
        </w:rPr>
        <w:t>to</w:t>
      </w:r>
      <w:proofErr w:type="spellEnd"/>
      <w:r w:rsidR="00DF7148" w:rsidRPr="0049306F">
        <w:rPr>
          <w:rFonts w:ascii="Times New Roman" w:hAnsi="Times New Roman" w:cs="Times New Roman"/>
          <w:sz w:val="24"/>
        </w:rPr>
        <w:t xml:space="preserve"> para orientar a equipe do </w:t>
      </w:r>
      <w:proofErr w:type="spellStart"/>
      <w:r w:rsidR="00DF7148" w:rsidRPr="0049306F">
        <w:rPr>
          <w:rFonts w:ascii="Times New Roman" w:hAnsi="Times New Roman" w:cs="Times New Roman"/>
          <w:sz w:val="24"/>
        </w:rPr>
        <w:t>proje</w:t>
      </w:r>
      <w:r w:rsidR="00686902">
        <w:rPr>
          <w:rFonts w:ascii="Times New Roman" w:hAnsi="Times New Roman" w:cs="Times New Roman"/>
          <w:sz w:val="24"/>
        </w:rPr>
        <w:t>c</w:t>
      </w:r>
      <w:r w:rsidR="00DF7148" w:rsidRPr="0049306F">
        <w:rPr>
          <w:rFonts w:ascii="Times New Roman" w:hAnsi="Times New Roman" w:cs="Times New Roman"/>
          <w:sz w:val="24"/>
        </w:rPr>
        <w:t>to</w:t>
      </w:r>
      <w:proofErr w:type="spellEnd"/>
      <w:r w:rsidR="00DF7148" w:rsidRPr="0049306F">
        <w:rPr>
          <w:rFonts w:ascii="Times New Roman" w:hAnsi="Times New Roman" w:cs="Times New Roman"/>
          <w:sz w:val="24"/>
        </w:rPr>
        <w:t xml:space="preserve"> sobre como os processos </w:t>
      </w:r>
      <w:r w:rsidR="002E084D" w:rsidRPr="0049306F">
        <w:rPr>
          <w:rFonts w:ascii="Times New Roman" w:hAnsi="Times New Roman" w:cs="Times New Roman"/>
          <w:sz w:val="24"/>
        </w:rPr>
        <w:t>dos custos</w:t>
      </w:r>
      <w:r w:rsidR="00DF7148" w:rsidRPr="0049306F">
        <w:rPr>
          <w:rFonts w:ascii="Times New Roman" w:hAnsi="Times New Roman" w:cs="Times New Roman"/>
          <w:sz w:val="24"/>
        </w:rPr>
        <w:t xml:space="preserve"> serão </w:t>
      </w:r>
      <w:r w:rsidR="00BD146B" w:rsidRPr="0049306F">
        <w:rPr>
          <w:rFonts w:ascii="Times New Roman" w:hAnsi="Times New Roman" w:cs="Times New Roman"/>
          <w:sz w:val="24"/>
        </w:rPr>
        <w:t xml:space="preserve">planejados, </w:t>
      </w:r>
      <w:r w:rsidR="00DF7148" w:rsidRPr="0049306F">
        <w:rPr>
          <w:rFonts w:ascii="Times New Roman" w:hAnsi="Times New Roman" w:cs="Times New Roman"/>
          <w:sz w:val="24"/>
        </w:rPr>
        <w:t>e</w:t>
      </w:r>
      <w:r w:rsidR="00BD146B" w:rsidRPr="0049306F">
        <w:rPr>
          <w:rFonts w:ascii="Times New Roman" w:hAnsi="Times New Roman" w:cs="Times New Roman"/>
          <w:sz w:val="24"/>
        </w:rPr>
        <w:t>struturados e</w:t>
      </w:r>
      <w:r w:rsidR="006039E8" w:rsidRPr="0049306F">
        <w:rPr>
          <w:rFonts w:ascii="Times New Roman" w:hAnsi="Times New Roman" w:cs="Times New Roman"/>
          <w:sz w:val="24"/>
        </w:rPr>
        <w:t xml:space="preserve"> controlados.</w:t>
      </w:r>
    </w:p>
    <w:p w:rsidR="00DF7148" w:rsidRPr="00325F53" w:rsidRDefault="00DF7148" w:rsidP="00DF7148"/>
    <w:p w:rsidR="00E30209" w:rsidRDefault="00DF7148" w:rsidP="00E30209">
      <w:pPr>
        <w:pStyle w:val="Heading2"/>
      </w:pPr>
      <w:bookmarkStart w:id="4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4"/>
    </w:p>
    <w:p w:rsidR="00DF7148" w:rsidRDefault="00DF7148" w:rsidP="00DF7148"/>
    <w:p w:rsidR="00FF4B08" w:rsidRPr="00894132" w:rsidRDefault="00886BFA" w:rsidP="00FF4B08">
      <w:hyperlink r:id="rId10" w:tooltip="Estimar os custos" w:history="1">
        <w:r w:rsidR="00407D62" w:rsidRPr="00407D62">
          <w:rPr>
            <w:rStyle w:val="Hyperlink"/>
          </w:rPr>
          <w:t>Estimar os custos</w:t>
        </w:r>
      </w:hyperlink>
    </w:p>
    <w:p w:rsidR="00FF4B08" w:rsidRPr="00B55312" w:rsidRDefault="00FF4B08" w:rsidP="00B55312">
      <w:pPr>
        <w:jc w:val="both"/>
        <w:rPr>
          <w:rFonts w:ascii="Times New Roman" w:hAnsi="Times New Roman" w:cs="Times New Roman"/>
          <w:sz w:val="24"/>
        </w:rPr>
      </w:pPr>
      <w:r w:rsidRPr="00B55312">
        <w:rPr>
          <w:rFonts w:ascii="Times New Roman" w:hAnsi="Times New Roman" w:cs="Times New Roman"/>
          <w:sz w:val="24"/>
        </w:rPr>
        <w:t xml:space="preserve">Processo de </w:t>
      </w:r>
      <w:r w:rsidR="00293323" w:rsidRPr="00B55312">
        <w:rPr>
          <w:rFonts w:ascii="Times New Roman" w:hAnsi="Times New Roman" w:cs="Times New Roman"/>
          <w:sz w:val="24"/>
        </w:rPr>
        <w:t xml:space="preserve">estimar os custos dos recursos necessários para executar as atividades do </w:t>
      </w:r>
      <w:r w:rsidR="00D77511" w:rsidRPr="00B55312">
        <w:rPr>
          <w:rFonts w:ascii="Times New Roman" w:hAnsi="Times New Roman" w:cs="Times New Roman"/>
          <w:sz w:val="24"/>
        </w:rPr>
        <w:t>projeto.</w:t>
      </w:r>
    </w:p>
    <w:p w:rsidR="00FF4B08" w:rsidRDefault="00FF4B08" w:rsidP="00FF4B08"/>
    <w:p w:rsidR="00293323" w:rsidRDefault="00886BFA" w:rsidP="00293323">
      <w:hyperlink r:id="rId11" w:tooltip="Determinar o orçamento" w:history="1">
        <w:r w:rsidR="00407D62" w:rsidRPr="00407D62">
          <w:rPr>
            <w:rStyle w:val="Hyperlink"/>
          </w:rPr>
          <w:t>Determinar o orçamento</w:t>
        </w:r>
      </w:hyperlink>
    </w:p>
    <w:p w:rsidR="00293323" w:rsidRPr="00B55312" w:rsidRDefault="00293323" w:rsidP="00B55312">
      <w:pPr>
        <w:jc w:val="both"/>
        <w:rPr>
          <w:rFonts w:ascii="Times New Roman" w:hAnsi="Times New Roman" w:cs="Times New Roman"/>
          <w:sz w:val="24"/>
        </w:rPr>
      </w:pPr>
      <w:r w:rsidRPr="00B55312">
        <w:rPr>
          <w:rFonts w:ascii="Times New Roman" w:hAnsi="Times New Roman" w:cs="Times New Roman"/>
          <w:sz w:val="24"/>
        </w:rPr>
        <w:t>Processo de agregar os custos estimados das atividades para estabelecer uma linha de base.</w:t>
      </w:r>
    </w:p>
    <w:p w:rsidR="00293323" w:rsidRDefault="00293323" w:rsidP="00293323"/>
    <w:p w:rsidR="00FF4B08" w:rsidRDefault="00886BFA" w:rsidP="00FF4B08">
      <w:hyperlink r:id="rId12" w:tooltip="Controlar os custos" w:history="1">
        <w:r w:rsidR="00407D62" w:rsidRPr="00407D62">
          <w:rPr>
            <w:rStyle w:val="Hyperlink"/>
          </w:rPr>
          <w:t>Controlar os custos</w:t>
        </w:r>
      </w:hyperlink>
    </w:p>
    <w:p w:rsidR="00FF4B08" w:rsidRPr="00B55312" w:rsidRDefault="00FF4B08" w:rsidP="00B55312">
      <w:pPr>
        <w:jc w:val="both"/>
        <w:rPr>
          <w:rFonts w:ascii="Times New Roman" w:hAnsi="Times New Roman" w:cs="Times New Roman"/>
          <w:sz w:val="24"/>
        </w:rPr>
      </w:pPr>
      <w:r w:rsidRPr="00B55312">
        <w:rPr>
          <w:rFonts w:ascii="Times New Roman" w:hAnsi="Times New Roman" w:cs="Times New Roman"/>
          <w:sz w:val="24"/>
        </w:rPr>
        <w:t xml:space="preserve">Processo de </w:t>
      </w:r>
      <w:r w:rsidR="00293323" w:rsidRPr="00B55312">
        <w:rPr>
          <w:rFonts w:ascii="Times New Roman" w:hAnsi="Times New Roman" w:cs="Times New Roman"/>
          <w:sz w:val="24"/>
        </w:rPr>
        <w:t xml:space="preserve">monitorar o status do projeto para atualizar o orçamento e gerenciar alterações na linha de base dos </w:t>
      </w:r>
      <w:r w:rsidR="00D77511" w:rsidRPr="00B55312">
        <w:rPr>
          <w:rFonts w:ascii="Times New Roman" w:hAnsi="Times New Roman" w:cs="Times New Roman"/>
          <w:sz w:val="24"/>
        </w:rPr>
        <w:t>custos.</w:t>
      </w:r>
    </w:p>
    <w:p w:rsidR="008843C9" w:rsidRDefault="008843C9" w:rsidP="003D377B"/>
    <w:p w:rsidR="008C2C80" w:rsidRPr="00AA21AD" w:rsidRDefault="008C2C80" w:rsidP="008C2C80">
      <w:pPr>
        <w:pStyle w:val="Heading2"/>
      </w:pPr>
      <w:bookmarkStart w:id="5" w:name="_Toc323118142"/>
      <w:bookmarkStart w:id="6" w:name="_Toc353750960"/>
      <w:r w:rsidRPr="00795700">
        <w:t xml:space="preserve">Documentos padronizados </w:t>
      </w:r>
      <w:r w:rsidR="002E084D">
        <w:t>dos custos</w:t>
      </w:r>
      <w:bookmarkEnd w:id="5"/>
      <w:bookmarkEnd w:id="6"/>
    </w:p>
    <w:p w:rsidR="00DC42AB" w:rsidRPr="00237336" w:rsidRDefault="00DC42AB" w:rsidP="00DC42AB">
      <w:pPr>
        <w:pStyle w:val="Descrio"/>
        <w:rPr>
          <w:sz w:val="18"/>
          <w:lang w:val="pt-BR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3960"/>
        <w:gridCol w:w="2767"/>
      </w:tblGrid>
      <w:tr w:rsidR="00DC42AB" w:rsidRPr="00237336" w:rsidTr="00BB09E5">
        <w:trPr>
          <w:trHeight w:val="432"/>
        </w:trPr>
        <w:tc>
          <w:tcPr>
            <w:tcW w:w="2515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2767" w:type="dxa"/>
            <w:shd w:val="clear" w:color="auto" w:fill="DBE5F1" w:themeFill="accent1" w:themeFillTint="33"/>
            <w:vAlign w:val="center"/>
          </w:tcPr>
          <w:p w:rsidR="00DC42AB" w:rsidRPr="00237336" w:rsidRDefault="00DC42AB" w:rsidP="00F25B03">
            <w:pPr>
              <w:rPr>
                <w:sz w:val="18"/>
                <w:szCs w:val="16"/>
              </w:rPr>
            </w:pPr>
            <w:proofErr w:type="spellStart"/>
            <w:r w:rsidRPr="00237336">
              <w:rPr>
                <w:sz w:val="18"/>
                <w:szCs w:val="16"/>
              </w:rPr>
              <w:t>Template</w:t>
            </w:r>
            <w:proofErr w:type="spellEnd"/>
          </w:p>
        </w:tc>
      </w:tr>
      <w:tr w:rsidR="00E67383" w:rsidRPr="00820BE8" w:rsidTr="00BB09E5">
        <w:tc>
          <w:tcPr>
            <w:tcW w:w="2515" w:type="dxa"/>
          </w:tcPr>
          <w:p w:rsidR="00E67383" w:rsidRPr="00820BE8" w:rsidRDefault="00886BFA" w:rsidP="00E80E58">
            <w:pPr>
              <w:jc w:val="both"/>
              <w:rPr>
                <w:sz w:val="18"/>
                <w:szCs w:val="18"/>
              </w:rPr>
            </w:pPr>
            <w:hyperlink r:id="rId13" w:tooltip="Plano de gerenciamento dos custos" w:history="1">
              <w:r w:rsidR="00B53300" w:rsidRPr="00E80E58">
                <w:rPr>
                  <w:rFonts w:ascii="Times New Roman" w:hAnsi="Times New Roman" w:cs="Times New Roman"/>
                  <w:sz w:val="24"/>
                </w:rPr>
                <w:t>Plano de gestão</w:t>
              </w:r>
              <w:r w:rsidR="00E67383" w:rsidRPr="00E80E58">
                <w:rPr>
                  <w:rFonts w:ascii="Times New Roman" w:hAnsi="Times New Roman" w:cs="Times New Roman"/>
                  <w:sz w:val="24"/>
                </w:rPr>
                <w:t xml:space="preserve"> dos custos</w:t>
              </w:r>
            </w:hyperlink>
          </w:p>
        </w:tc>
        <w:tc>
          <w:tcPr>
            <w:tcW w:w="3960" w:type="dxa"/>
          </w:tcPr>
          <w:p w:rsidR="009F687F" w:rsidRPr="004F034C" w:rsidRDefault="004F034C" w:rsidP="004F034C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D</w:t>
            </w:r>
            <w:r w:rsidR="009F687F" w:rsidRPr="004F034C">
              <w:rPr>
                <w:rFonts w:ascii="Times New Roman" w:hAnsi="Times New Roman" w:cs="Times New Roman"/>
                <w:sz w:val="24"/>
                <w:szCs w:val="18"/>
              </w:rPr>
              <w:t>efine o formato e estabelece as atividades e os critérios de planejamento, estruturação e controle dos custos do projeto.</w:t>
            </w:r>
          </w:p>
          <w:p w:rsidR="00E67383" w:rsidRPr="00820BE8" w:rsidRDefault="009F687F" w:rsidP="004F034C">
            <w:pPr>
              <w:jc w:val="both"/>
              <w:rPr>
                <w:sz w:val="18"/>
                <w:szCs w:val="18"/>
              </w:rPr>
            </w:pPr>
            <w:r w:rsidRPr="004F034C">
              <w:rPr>
                <w:rFonts w:ascii="Times New Roman" w:hAnsi="Times New Roman" w:cs="Times New Roman"/>
                <w:sz w:val="24"/>
                <w:szCs w:val="18"/>
              </w:rPr>
              <w:t>Ele faz parte ou é um plano au</w:t>
            </w:r>
            <w:r w:rsidR="00BB09E5">
              <w:rPr>
                <w:rFonts w:ascii="Times New Roman" w:hAnsi="Times New Roman" w:cs="Times New Roman"/>
                <w:sz w:val="24"/>
                <w:szCs w:val="18"/>
              </w:rPr>
              <w:t>xiliar do plano de gestão</w:t>
            </w:r>
            <w:r w:rsidRPr="004F034C">
              <w:rPr>
                <w:rFonts w:ascii="Times New Roman" w:hAnsi="Times New Roman" w:cs="Times New Roman"/>
                <w:sz w:val="24"/>
                <w:szCs w:val="18"/>
              </w:rPr>
              <w:t xml:space="preserve"> do projeto.</w:t>
            </w:r>
          </w:p>
        </w:tc>
        <w:tc>
          <w:tcPr>
            <w:tcW w:w="2767" w:type="dxa"/>
          </w:tcPr>
          <w:p w:rsidR="00111E27" w:rsidRPr="000924EA" w:rsidRDefault="00886BF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hyperlink r:id="rId14" w:tooltip="Plano de gerenciamento dos custos.docx" w:history="1">
              <w:r w:rsidR="00B53300" w:rsidRPr="000924EA">
                <w:rPr>
                  <w:rFonts w:ascii="Times New Roman" w:hAnsi="Times New Roman" w:cs="Times New Roman"/>
                  <w:sz w:val="24"/>
                </w:rPr>
                <w:t>Plano de gestão</w:t>
              </w:r>
              <w:r w:rsidR="00E67383" w:rsidRPr="000924EA">
                <w:rPr>
                  <w:rFonts w:ascii="Times New Roman" w:hAnsi="Times New Roman" w:cs="Times New Roman"/>
                  <w:sz w:val="24"/>
                </w:rPr>
                <w:t xml:space="preserve"> dos </w:t>
              </w:r>
              <w:proofErr w:type="gramStart"/>
              <w:r w:rsidR="00E67383" w:rsidRPr="000924EA">
                <w:rPr>
                  <w:rFonts w:ascii="Times New Roman" w:hAnsi="Times New Roman" w:cs="Times New Roman"/>
                  <w:sz w:val="24"/>
                </w:rPr>
                <w:t>custos.</w:t>
              </w:r>
              <w:proofErr w:type="gramEnd"/>
              <w:r w:rsidR="00E67383" w:rsidRPr="000924EA">
                <w:rPr>
                  <w:rFonts w:ascii="Times New Roman" w:hAnsi="Times New Roman" w:cs="Times New Roman"/>
                  <w:sz w:val="24"/>
                </w:rPr>
                <w:t>docx</w:t>
              </w:r>
            </w:hyperlink>
          </w:p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E67383" w:rsidRPr="000924EA" w:rsidRDefault="00E67383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111E27" w:rsidRPr="00820BE8" w:rsidTr="00BB09E5">
        <w:tc>
          <w:tcPr>
            <w:tcW w:w="2515" w:type="dxa"/>
          </w:tcPr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 xml:space="preserve">Bases das estimativas </w:t>
            </w:r>
          </w:p>
        </w:tc>
        <w:tc>
          <w:tcPr>
            <w:tcW w:w="3960" w:type="dxa"/>
          </w:tcPr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 xml:space="preserve">Documentar como as estimativas foram feitas, principais fontes de </w:t>
            </w:r>
            <w:r w:rsidRPr="000924EA"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>informação, premissas, restrições e nível de confiança.</w:t>
            </w:r>
          </w:p>
        </w:tc>
        <w:tc>
          <w:tcPr>
            <w:tcW w:w="2767" w:type="dxa"/>
          </w:tcPr>
          <w:p w:rsidR="00111E27" w:rsidRPr="000924EA" w:rsidRDefault="00111E27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 xml:space="preserve">Base das </w:t>
            </w:r>
            <w:proofErr w:type="gramStart"/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estimativas.</w:t>
            </w:r>
            <w:proofErr w:type="gramEnd"/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docx</w:t>
            </w:r>
          </w:p>
        </w:tc>
      </w:tr>
      <w:tr w:rsidR="000924EA" w:rsidRPr="00820BE8" w:rsidTr="00BB09E5">
        <w:tc>
          <w:tcPr>
            <w:tcW w:w="2515" w:type="dxa"/>
          </w:tcPr>
          <w:p w:rsidR="000924EA" w:rsidRPr="000924EA" w:rsidRDefault="000924E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lastRenderedPageBreak/>
              <w:t>Previsões do orçamento</w:t>
            </w:r>
          </w:p>
        </w:tc>
        <w:tc>
          <w:tcPr>
            <w:tcW w:w="3960" w:type="dxa"/>
          </w:tcPr>
          <w:p w:rsidR="000924EA" w:rsidRPr="000924EA" w:rsidRDefault="000924E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0924EA">
              <w:rPr>
                <w:rFonts w:ascii="Times New Roman" w:hAnsi="Times New Roman" w:cs="Times New Roman"/>
                <w:sz w:val="24"/>
                <w:szCs w:val="18"/>
              </w:rPr>
              <w:t xml:space="preserve">As previsões do orçamento são calculadas usando o gerenciamento do valor agregado baseando-se na </w:t>
            </w:r>
            <w:proofErr w:type="gramStart"/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performance</w:t>
            </w:r>
            <w:proofErr w:type="gramEnd"/>
            <w:r w:rsidRPr="000924EA">
              <w:rPr>
                <w:rFonts w:ascii="Times New Roman" w:hAnsi="Times New Roman" w:cs="Times New Roman"/>
                <w:sz w:val="24"/>
                <w:szCs w:val="18"/>
              </w:rPr>
              <w:t xml:space="preserve"> atual e o que falta para concluir o projeto.</w:t>
            </w:r>
          </w:p>
        </w:tc>
        <w:tc>
          <w:tcPr>
            <w:tcW w:w="2767" w:type="dxa"/>
          </w:tcPr>
          <w:p w:rsidR="000924EA" w:rsidRPr="000924EA" w:rsidRDefault="000924E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proofErr w:type="spellStart"/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Previsoes</w:t>
            </w:r>
            <w:proofErr w:type="spellEnd"/>
            <w:r w:rsidRPr="000924EA">
              <w:rPr>
                <w:rFonts w:ascii="Times New Roman" w:hAnsi="Times New Roman" w:cs="Times New Roman"/>
                <w:sz w:val="24"/>
                <w:szCs w:val="18"/>
              </w:rPr>
              <w:t xml:space="preserve"> do </w:t>
            </w:r>
            <w:proofErr w:type="gramStart"/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Orcamento.</w:t>
            </w:r>
            <w:proofErr w:type="gramEnd"/>
            <w:r w:rsidRPr="000924EA">
              <w:rPr>
                <w:rFonts w:ascii="Times New Roman" w:hAnsi="Times New Roman" w:cs="Times New Roman"/>
                <w:sz w:val="24"/>
                <w:szCs w:val="18"/>
              </w:rPr>
              <w:t>xlsx</w:t>
            </w:r>
          </w:p>
        </w:tc>
      </w:tr>
      <w:tr w:rsidR="00E67383" w:rsidRPr="00820BE8" w:rsidTr="00BB09E5">
        <w:tc>
          <w:tcPr>
            <w:tcW w:w="2515" w:type="dxa"/>
          </w:tcPr>
          <w:p w:rsidR="00E67383" w:rsidRPr="000924EA" w:rsidRDefault="00886BF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hyperlink r:id="rId15" w:tooltip="Estimativas de custos das atividades" w:history="1">
              <w:r w:rsidR="00E67383" w:rsidRPr="000924EA">
                <w:rPr>
                  <w:rFonts w:ascii="Times New Roman" w:hAnsi="Times New Roman" w:cs="Times New Roman"/>
                  <w:sz w:val="24"/>
                  <w:szCs w:val="18"/>
                </w:rPr>
                <w:t>Estimativas de custos das atividades</w:t>
              </w:r>
            </w:hyperlink>
          </w:p>
        </w:tc>
        <w:tc>
          <w:tcPr>
            <w:tcW w:w="3960" w:type="dxa"/>
          </w:tcPr>
          <w:p w:rsidR="009F687F" w:rsidRPr="00BB09E5" w:rsidRDefault="009F687F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BB09E5">
              <w:rPr>
                <w:rFonts w:ascii="Times New Roman" w:hAnsi="Times New Roman" w:cs="Times New Roman"/>
                <w:sz w:val="24"/>
                <w:szCs w:val="18"/>
              </w:rPr>
              <w:t xml:space="preserve">Para estimar o custo de uma atividade </w:t>
            </w:r>
            <w:proofErr w:type="gramStart"/>
            <w:r w:rsidRPr="00BB09E5">
              <w:rPr>
                <w:rFonts w:ascii="Times New Roman" w:hAnsi="Times New Roman" w:cs="Times New Roman"/>
                <w:sz w:val="24"/>
                <w:szCs w:val="18"/>
              </w:rPr>
              <w:t>deve-se</w:t>
            </w:r>
            <w:proofErr w:type="gramEnd"/>
            <w:r w:rsidRPr="00BB09E5">
              <w:rPr>
                <w:rFonts w:ascii="Times New Roman" w:hAnsi="Times New Roman" w:cs="Times New Roman"/>
                <w:sz w:val="24"/>
                <w:szCs w:val="18"/>
              </w:rPr>
              <w:t xml:space="preserve"> considerar todos os recursos (diretos ou indiretos) a serem usados na mesma.</w:t>
            </w:r>
          </w:p>
          <w:p w:rsidR="009F687F" w:rsidRPr="00DF55AA" w:rsidRDefault="009F687F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DF55AA">
              <w:rPr>
                <w:rFonts w:ascii="Times New Roman" w:hAnsi="Times New Roman" w:cs="Times New Roman"/>
                <w:sz w:val="24"/>
                <w:szCs w:val="18"/>
              </w:rPr>
              <w:t>Esses recursos podem ser mão-de-obra, materiais, equipamentos, entre outros.</w:t>
            </w:r>
          </w:p>
          <w:p w:rsidR="00E67383" w:rsidRPr="00DF55AA" w:rsidRDefault="009F687F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 w:rsidRPr="00DF55AA">
              <w:rPr>
                <w:rFonts w:ascii="Times New Roman" w:hAnsi="Times New Roman" w:cs="Times New Roman"/>
                <w:sz w:val="24"/>
                <w:szCs w:val="18"/>
              </w:rPr>
              <w:t xml:space="preserve">Para alocar os custos indiretos, normalmente, </w:t>
            </w:r>
            <w:proofErr w:type="gramStart"/>
            <w:r w:rsidRPr="00DF55AA">
              <w:rPr>
                <w:rFonts w:ascii="Times New Roman" w:hAnsi="Times New Roman" w:cs="Times New Roman"/>
                <w:sz w:val="24"/>
                <w:szCs w:val="18"/>
              </w:rPr>
              <w:t>usa-se</w:t>
            </w:r>
            <w:proofErr w:type="gramEnd"/>
            <w:r w:rsidRPr="00DF55AA">
              <w:rPr>
                <w:rFonts w:ascii="Times New Roman" w:hAnsi="Times New Roman" w:cs="Times New Roman"/>
                <w:sz w:val="24"/>
                <w:szCs w:val="18"/>
              </w:rPr>
              <w:t xml:space="preserve"> critérios de rateio.</w:t>
            </w:r>
          </w:p>
        </w:tc>
        <w:tc>
          <w:tcPr>
            <w:tcW w:w="2767" w:type="dxa"/>
          </w:tcPr>
          <w:p w:rsidR="00E67383" w:rsidRPr="000924EA" w:rsidRDefault="00886BFA" w:rsidP="000924EA">
            <w:pPr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hyperlink r:id="rId16" w:tooltip="Estimativas de Custos" w:history="1">
              <w:r w:rsidR="00E67383" w:rsidRPr="000924EA">
                <w:rPr>
                  <w:rFonts w:ascii="Times New Roman" w:hAnsi="Times New Roman" w:cs="Times New Roman"/>
                  <w:sz w:val="24"/>
                  <w:szCs w:val="18"/>
                </w:rPr>
                <w:t xml:space="preserve">Estimativas de </w:t>
              </w:r>
              <w:proofErr w:type="gramStart"/>
              <w:r w:rsidR="00E67383" w:rsidRPr="000924EA">
                <w:rPr>
                  <w:rFonts w:ascii="Times New Roman" w:hAnsi="Times New Roman" w:cs="Times New Roman"/>
                  <w:sz w:val="24"/>
                  <w:szCs w:val="18"/>
                </w:rPr>
                <w:t>Custos.</w:t>
              </w:r>
              <w:proofErr w:type="gramEnd"/>
              <w:r w:rsidR="00E67383" w:rsidRPr="000924EA">
                <w:rPr>
                  <w:rFonts w:ascii="Times New Roman" w:hAnsi="Times New Roman" w:cs="Times New Roman"/>
                  <w:sz w:val="24"/>
                  <w:szCs w:val="18"/>
                </w:rPr>
                <w:t>xlsx</w:t>
              </w:r>
            </w:hyperlink>
          </w:p>
        </w:tc>
      </w:tr>
    </w:tbl>
    <w:p w:rsidR="008C2C80" w:rsidRPr="00894132" w:rsidRDefault="008C2C80" w:rsidP="008C2C80"/>
    <w:p w:rsidR="008C2C80" w:rsidRDefault="000B3E4E" w:rsidP="008C2C80">
      <w:pPr>
        <w:pStyle w:val="Heading2"/>
      </w:pPr>
      <w:bookmarkStart w:id="7" w:name="_Toc319340146"/>
      <w:bookmarkStart w:id="8" w:name="_Toc323118143"/>
      <w:bookmarkStart w:id="9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7"/>
      <w:bookmarkEnd w:id="8"/>
      <w:bookmarkEnd w:id="9"/>
    </w:p>
    <w:p w:rsidR="00087A16" w:rsidRDefault="00087A16" w:rsidP="00D77511">
      <w:pPr>
        <w:pStyle w:val="Comments"/>
      </w:pPr>
    </w:p>
    <w:p w:rsidR="00087A16" w:rsidRPr="00B31B27" w:rsidRDefault="00087A16" w:rsidP="00B31B27">
      <w:pPr>
        <w:jc w:val="both"/>
        <w:rPr>
          <w:rFonts w:ascii="Times New Roman" w:hAnsi="Times New Roman" w:cs="Times New Roman"/>
          <w:sz w:val="24"/>
          <w:szCs w:val="18"/>
        </w:rPr>
      </w:pPr>
      <w:r w:rsidRPr="00B31B27">
        <w:rPr>
          <w:rFonts w:ascii="Times New Roman" w:hAnsi="Times New Roman" w:cs="Times New Roman"/>
          <w:sz w:val="24"/>
          <w:szCs w:val="18"/>
        </w:rPr>
        <w:t xml:space="preserve">Papel: designação que descreve a parte de um projeto pela qual uma pessoa é responsável e responde pelos resultados. </w:t>
      </w:r>
    </w:p>
    <w:p w:rsidR="00087A16" w:rsidRPr="00B31B27" w:rsidRDefault="00087A16" w:rsidP="00B31B27">
      <w:pPr>
        <w:jc w:val="both"/>
        <w:rPr>
          <w:rFonts w:ascii="Times New Roman" w:hAnsi="Times New Roman" w:cs="Times New Roman"/>
          <w:sz w:val="24"/>
          <w:szCs w:val="18"/>
        </w:rPr>
      </w:pPr>
      <w:r w:rsidRPr="00B31B27">
        <w:rPr>
          <w:rFonts w:ascii="Times New Roman" w:hAnsi="Times New Roman" w:cs="Times New Roman"/>
          <w:sz w:val="24"/>
          <w:szCs w:val="18"/>
        </w:rPr>
        <w:t>Responsabilidade: trabalho que se espera que um membro da equipe do projeto execute para concluir as atividades do projeto.</w:t>
      </w:r>
    </w:p>
    <w:p w:rsidR="00087A16" w:rsidRPr="00B31B27" w:rsidRDefault="00087A16" w:rsidP="00B31B27">
      <w:pPr>
        <w:jc w:val="both"/>
        <w:rPr>
          <w:rFonts w:ascii="Times New Roman" w:hAnsi="Times New Roman" w:cs="Times New Roman"/>
          <w:sz w:val="24"/>
          <w:szCs w:val="18"/>
        </w:rPr>
      </w:pPr>
      <w:r w:rsidRPr="00B31B27">
        <w:rPr>
          <w:rFonts w:ascii="Times New Roman" w:hAnsi="Times New Roman" w:cs="Times New Roman"/>
          <w:sz w:val="24"/>
          <w:szCs w:val="18"/>
        </w:rPr>
        <w:t>Autoridade: direito de aplicar recursos do projeto, tomar decisões e aprova</w:t>
      </w:r>
      <w:r w:rsidR="00790628" w:rsidRPr="00B31B27">
        <w:rPr>
          <w:rFonts w:ascii="Times New Roman" w:hAnsi="Times New Roman" w:cs="Times New Roman"/>
          <w:sz w:val="24"/>
          <w:szCs w:val="18"/>
        </w:rPr>
        <w:t>r</w:t>
      </w:r>
      <w:r w:rsidRPr="00B31B27">
        <w:rPr>
          <w:rFonts w:ascii="Times New Roman" w:hAnsi="Times New Roman" w:cs="Times New Roman"/>
          <w:sz w:val="24"/>
          <w:szCs w:val="18"/>
        </w:rPr>
        <w:t>.</w:t>
      </w:r>
    </w:p>
    <w:p w:rsidR="00087A16" w:rsidRPr="00B31B27" w:rsidRDefault="00087A16" w:rsidP="00B31B27">
      <w:pPr>
        <w:jc w:val="both"/>
        <w:rPr>
          <w:rFonts w:ascii="Times New Roman" w:hAnsi="Times New Roman" w:cs="Times New Roman"/>
          <w:sz w:val="24"/>
          <w:szCs w:val="18"/>
        </w:rPr>
      </w:pPr>
      <w:r w:rsidRPr="00B31B27">
        <w:rPr>
          <w:rFonts w:ascii="Times New Roman" w:hAnsi="Times New Roman" w:cs="Times New Roman"/>
          <w:sz w:val="24"/>
          <w:szCs w:val="18"/>
        </w:rPr>
        <w:t>Competência: habilidade e capacidade necessária para concluir atividades do projeto.</w:t>
      </w:r>
    </w:p>
    <w:p w:rsidR="00790628" w:rsidRDefault="00790628" w:rsidP="00D77511">
      <w:pPr>
        <w:pStyle w:val="Comments"/>
      </w:pP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9"/>
        <w:gridCol w:w="3199"/>
        <w:gridCol w:w="2288"/>
        <w:gridCol w:w="2246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F25B03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F25B03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401846" w:rsidP="00F25B03">
            <w:pPr>
              <w:rPr>
                <w:rFonts w:cs="Arial"/>
              </w:rPr>
            </w:pPr>
            <w:r>
              <w:rPr>
                <w:rFonts w:cs="Arial"/>
              </w:rPr>
              <w:t xml:space="preserve">Gestor de </w:t>
            </w:r>
            <w:proofErr w:type="spellStart"/>
            <w:r>
              <w:rPr>
                <w:rFonts w:cs="Arial"/>
              </w:rPr>
              <w:t>Projecto</w:t>
            </w:r>
            <w:proofErr w:type="spellEnd"/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  <w:tr w:rsidR="00371F92" w:rsidTr="003D383E">
        <w:tc>
          <w:tcPr>
            <w:tcW w:w="1614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71F92" w:rsidRDefault="00371F92" w:rsidP="00F25B03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6204BC" w:rsidRDefault="00293323" w:rsidP="00E30209">
      <w:pPr>
        <w:pStyle w:val="Heading1"/>
      </w:pPr>
      <w:bookmarkStart w:id="10" w:name="_Toc353750964"/>
      <w:r>
        <w:t>Estim</w:t>
      </w:r>
      <w:r w:rsidR="00FF4B08">
        <w:t xml:space="preserve">ar </w:t>
      </w:r>
      <w:r w:rsidR="002E084D">
        <w:t>os custos</w:t>
      </w:r>
      <w:bookmarkEnd w:id="10"/>
    </w:p>
    <w:p w:rsidR="006204BC" w:rsidRPr="00C945A9" w:rsidRDefault="00DD4CCB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17" w:tooltip="Estimar os custos" w:history="1">
        <w:r w:rsidR="00015FCC" w:rsidRPr="00407D62">
          <w:rPr>
            <w:rStyle w:val="Hyperlink"/>
          </w:rPr>
          <w:t>Estimar os custos</w:t>
        </w:r>
      </w:hyperlink>
      <w:proofErr w:type="gramStart"/>
      <w:r w:rsidR="00D77511" w:rsidRPr="00C945A9">
        <w:rPr>
          <w:szCs w:val="16"/>
        </w:rPr>
        <w:t>]</w:t>
      </w:r>
      <w:proofErr w:type="gramEnd"/>
    </w:p>
    <w:p w:rsidR="005B2D67" w:rsidRDefault="005B2D67" w:rsidP="005B2D67">
      <w:pPr>
        <w:pStyle w:val="Comments"/>
      </w:pPr>
      <w:proofErr w:type="gramStart"/>
      <w:r w:rsidRPr="00593B39">
        <w:lastRenderedPageBreak/>
        <w:t>[Exemplo:</w:t>
      </w:r>
    </w:p>
    <w:p w:rsidR="003B038F" w:rsidRDefault="003B038F" w:rsidP="003B038F">
      <w:pPr>
        <w:pStyle w:val="Comments"/>
      </w:pPr>
      <w:proofErr w:type="gramEnd"/>
      <w:r>
        <w:t xml:space="preserve">O processo é feito de forma integrada com as demais áreas de conhecimento e gradual conforme necessidade de detalhamento de cada uma das entregas do projeto representadas na EAP do projeto. </w:t>
      </w:r>
    </w:p>
    <w:p w:rsidR="003B038F" w:rsidRDefault="003B038F" w:rsidP="003B038F">
      <w:pPr>
        <w:pStyle w:val="Comments"/>
      </w:pPr>
      <w:r>
        <w:t>Abaixo o passo a passo com os processos essenciais para estimar os custos envolvendo as outras áreas de conhecimento:</w:t>
      </w:r>
    </w:p>
    <w:p w:rsidR="003B038F" w:rsidRPr="003B038F" w:rsidRDefault="00886BFA" w:rsidP="003B038F">
      <w:pPr>
        <w:pStyle w:val="Comments"/>
        <w:numPr>
          <w:ilvl w:val="0"/>
          <w:numId w:val="2"/>
        </w:numPr>
      </w:pPr>
      <w:hyperlink r:id="rId18" w:tooltip="Coletar os requisitos" w:history="1">
        <w:r w:rsidR="003B038F" w:rsidRPr="003B038F">
          <w:rPr>
            <w:rStyle w:val="Hyperlink"/>
          </w:rPr>
          <w:t>Coletar os requisitos (5.2-PMBOK</w:t>
        </w:r>
        <w:proofErr w:type="gramStart"/>
        <w:r w:rsidR="003B038F" w:rsidRPr="003B038F">
          <w:rPr>
            <w:rStyle w:val="Hyperlink"/>
          </w:rPr>
          <w:t>):</w:t>
        </w:r>
        <w:proofErr w:type="gramEnd"/>
      </w:hyperlink>
      <w:r w:rsidR="003B038F" w:rsidRPr="003B038F">
        <w:t xml:space="preserve"> Definir e documentar as necessidades das partes interessadas para alcançar os objetivos do projeto.</w:t>
      </w:r>
    </w:p>
    <w:p w:rsidR="003B038F" w:rsidRPr="003B038F" w:rsidRDefault="00886BFA" w:rsidP="003B038F">
      <w:pPr>
        <w:pStyle w:val="Comments"/>
        <w:numPr>
          <w:ilvl w:val="0"/>
          <w:numId w:val="2"/>
        </w:numPr>
      </w:pPr>
      <w:hyperlink r:id="rId19" w:tooltip="Definir o escopo" w:history="1">
        <w:r w:rsidR="003B038F" w:rsidRPr="003B038F">
          <w:rPr>
            <w:rStyle w:val="Hyperlink"/>
          </w:rPr>
          <w:t>Definir o escopo (5.3-PMBOK</w:t>
        </w:r>
        <w:proofErr w:type="gramStart"/>
        <w:r w:rsidR="003B038F" w:rsidRPr="003B038F">
          <w:rPr>
            <w:rStyle w:val="Hyperlink"/>
          </w:rPr>
          <w:t>):</w:t>
        </w:r>
        <w:proofErr w:type="gramEnd"/>
      </w:hyperlink>
      <w:r w:rsidR="003B038F" w:rsidRPr="003B038F">
        <w:t xml:space="preserve"> Desenvolver uma declaração do escopo detalhada do projeto como base para futuras decisões do projeto.</w:t>
      </w:r>
    </w:p>
    <w:p w:rsidR="003B038F" w:rsidRPr="003B038F" w:rsidRDefault="00886BFA" w:rsidP="003B038F">
      <w:pPr>
        <w:pStyle w:val="Comments"/>
        <w:numPr>
          <w:ilvl w:val="0"/>
          <w:numId w:val="2"/>
        </w:numPr>
      </w:pPr>
      <w:hyperlink r:id="rId20" w:tooltip="Criar a EAP" w:history="1">
        <w:r w:rsidR="003B038F" w:rsidRPr="003B038F">
          <w:rPr>
            <w:rStyle w:val="Hyperlink"/>
          </w:rPr>
          <w:t>Criar a EAP (5.4-PMBOK</w:t>
        </w:r>
        <w:proofErr w:type="gramStart"/>
        <w:r w:rsidR="003B038F" w:rsidRPr="003B038F">
          <w:rPr>
            <w:rStyle w:val="Hyperlink"/>
          </w:rPr>
          <w:t>):</w:t>
        </w:r>
        <w:proofErr w:type="gramEnd"/>
      </w:hyperlink>
      <w:r w:rsidR="003B038F" w:rsidRPr="003B038F">
        <w:t xml:space="preserve"> Subdividir as principais entregas do projeto e do trabalho do projeto em componentes menores e mais facilmente gerenciáveis.</w:t>
      </w:r>
    </w:p>
    <w:p w:rsidR="003B038F" w:rsidRPr="003B038F" w:rsidRDefault="00886BFA" w:rsidP="003B038F">
      <w:pPr>
        <w:pStyle w:val="Comments"/>
        <w:numPr>
          <w:ilvl w:val="0"/>
          <w:numId w:val="2"/>
        </w:numPr>
      </w:pPr>
      <w:hyperlink r:id="rId21" w:tooltip="Definir as atividades" w:history="1">
        <w:r w:rsidR="003B038F" w:rsidRPr="003B038F">
          <w:rPr>
            <w:rStyle w:val="Hyperlink"/>
          </w:rPr>
          <w:t>Definir as Atividades (6.2-PMBOK</w:t>
        </w:r>
        <w:proofErr w:type="gramStart"/>
        <w:r w:rsidR="003B038F" w:rsidRPr="003B038F">
          <w:rPr>
            <w:rStyle w:val="Hyperlink"/>
          </w:rPr>
          <w:t>):</w:t>
        </w:r>
        <w:proofErr w:type="gramEnd"/>
      </w:hyperlink>
      <w:r w:rsidR="003B038F" w:rsidRPr="003B038F">
        <w:t xml:space="preserve"> Identifica as atividades específicas que precisam ser realizadas para produzir as várias entregas do projeto.</w:t>
      </w:r>
    </w:p>
    <w:p w:rsidR="003B038F" w:rsidRPr="003B038F" w:rsidRDefault="00886BFA" w:rsidP="003B038F">
      <w:pPr>
        <w:pStyle w:val="Comments"/>
        <w:numPr>
          <w:ilvl w:val="0"/>
          <w:numId w:val="2"/>
        </w:numPr>
      </w:pPr>
      <w:hyperlink r:id="rId22" w:tooltip="Sequenciar as atividades" w:history="1">
        <w:r w:rsidR="003B038F" w:rsidRPr="003B038F">
          <w:rPr>
            <w:rStyle w:val="Hyperlink"/>
          </w:rPr>
          <w:t>Sequenciar as Atividades (6.3-PMBOK</w:t>
        </w:r>
        <w:proofErr w:type="gramStart"/>
        <w:r w:rsidR="003B038F" w:rsidRPr="003B038F">
          <w:rPr>
            <w:rStyle w:val="Hyperlink"/>
          </w:rPr>
          <w:t>):</w:t>
        </w:r>
        <w:proofErr w:type="gramEnd"/>
      </w:hyperlink>
      <w:r w:rsidR="003B038F" w:rsidRPr="003B038F">
        <w:t xml:space="preserve"> Identifica e documenta as dependências entre as atividades do cronograma.</w:t>
      </w:r>
    </w:p>
    <w:p w:rsidR="003B038F" w:rsidRPr="003B038F" w:rsidRDefault="00886BFA" w:rsidP="003B038F">
      <w:pPr>
        <w:pStyle w:val="Comments"/>
        <w:numPr>
          <w:ilvl w:val="0"/>
          <w:numId w:val="2"/>
        </w:numPr>
      </w:pPr>
      <w:hyperlink r:id="rId23" w:tooltip="Estimar os recursos das atividades" w:history="1">
        <w:r w:rsidR="003B038F" w:rsidRPr="003B038F">
          <w:rPr>
            <w:rStyle w:val="Hyperlink"/>
          </w:rPr>
          <w:t>Estimar os recursos das atividades (6.4-PMBOK)</w:t>
        </w:r>
      </w:hyperlink>
      <w:r w:rsidR="003B038F" w:rsidRPr="003B038F">
        <w:t xml:space="preserve"> e </w:t>
      </w:r>
      <w:hyperlink r:id="rId24" w:tooltip="Estimar as durações das atividades" w:history="1">
        <w:r w:rsidR="003B038F" w:rsidRPr="003B038F">
          <w:rPr>
            <w:rStyle w:val="Hyperlink"/>
          </w:rPr>
          <w:t>Estimar as durações das atividades (6.5-PMBOK</w:t>
        </w:r>
        <w:proofErr w:type="gramStart"/>
        <w:r w:rsidR="003B038F" w:rsidRPr="003B038F">
          <w:rPr>
            <w:rStyle w:val="Hyperlink"/>
          </w:rPr>
          <w:t>):</w:t>
        </w:r>
        <w:proofErr w:type="gramEnd"/>
      </w:hyperlink>
      <w:r w:rsidR="003B038F" w:rsidRPr="003B038F">
        <w:t xml:space="preserve"> Estima o tipo e as quantidades de recursos necessários para realizar cada atividade do cronograma.</w:t>
      </w:r>
    </w:p>
    <w:p w:rsidR="003B038F" w:rsidRPr="003B038F" w:rsidRDefault="00886BFA" w:rsidP="00F25B03">
      <w:pPr>
        <w:pStyle w:val="Comments"/>
        <w:numPr>
          <w:ilvl w:val="0"/>
          <w:numId w:val="2"/>
        </w:numPr>
      </w:pPr>
      <w:hyperlink r:id="rId25" w:tooltip="Desenvolver o Cronograma" w:history="1">
        <w:r w:rsidR="003B038F" w:rsidRPr="003B038F">
          <w:rPr>
            <w:rStyle w:val="Hyperlink"/>
          </w:rPr>
          <w:t>Desenvolver o Cronograma (6.6-PMBOK)</w:t>
        </w:r>
      </w:hyperlink>
      <w:r w:rsidR="003B038F" w:rsidRPr="003B038F">
        <w:t>: Inclui restrições do cronograma: (Pré-requisito para o cálculo da duração das atividades)</w:t>
      </w:r>
    </w:p>
    <w:p w:rsidR="003B038F" w:rsidRDefault="00886BFA" w:rsidP="00F25B03">
      <w:pPr>
        <w:pStyle w:val="Comments"/>
        <w:numPr>
          <w:ilvl w:val="0"/>
          <w:numId w:val="2"/>
        </w:numPr>
      </w:pPr>
      <w:hyperlink r:id="rId26" w:tooltip="Estimar os custos" w:history="1">
        <w:r w:rsidR="003B038F" w:rsidRPr="003B038F">
          <w:rPr>
            <w:rStyle w:val="Hyperlink"/>
          </w:rPr>
          <w:t>Estimar os custos (7.2-PMBOK)</w:t>
        </w:r>
      </w:hyperlink>
      <w:r w:rsidR="003B038F" w:rsidRPr="003B038F">
        <w:t>: Inclui valor unitário por recurso na planilha de recursos.</w:t>
      </w:r>
    </w:p>
    <w:p w:rsidR="00780F61" w:rsidRDefault="005B2D67" w:rsidP="005B2D67">
      <w:pPr>
        <w:pStyle w:val="Comments"/>
      </w:pPr>
      <w:r>
        <w:t xml:space="preserve">Os custos </w:t>
      </w:r>
      <w:r w:rsidR="00780F61">
        <w:t xml:space="preserve">totais </w:t>
      </w:r>
      <w:r>
        <w:t xml:space="preserve">serão </w:t>
      </w:r>
      <w:r w:rsidR="00780F61">
        <w:t xml:space="preserve">obtidos </w:t>
      </w:r>
      <w:r>
        <w:t>através d</w:t>
      </w:r>
      <w:r w:rsidR="00780F61">
        <w:t xml:space="preserve">a soma das </w:t>
      </w:r>
      <w:hyperlink r:id="rId27" w:tooltip="Estimativas de custos das atividades" w:history="1">
        <w:r w:rsidRPr="00780F61">
          <w:rPr>
            <w:rStyle w:val="Hyperlink"/>
          </w:rPr>
          <w:t>Estimativas de custos d</w:t>
        </w:r>
        <w:r w:rsidR="00780F61">
          <w:rPr>
            <w:rStyle w:val="Hyperlink"/>
          </w:rPr>
          <w:t>e cada</w:t>
        </w:r>
        <w:r w:rsidRPr="00780F61">
          <w:rPr>
            <w:rStyle w:val="Hyperlink"/>
          </w:rPr>
          <w:t xml:space="preserve"> atividade</w:t>
        </w:r>
      </w:hyperlink>
      <w:r w:rsidR="00780F61">
        <w:t xml:space="preserve"> </w:t>
      </w:r>
      <w:r>
        <w:t>do cronograma</w:t>
      </w:r>
      <w:r w:rsidR="00780F61">
        <w:t xml:space="preserve"> do projeto</w:t>
      </w:r>
      <w:r w:rsidR="00FD74F7">
        <w:t xml:space="preserve"> e devem ser documentadas a</w:t>
      </w:r>
      <w:r w:rsidR="00780F61" w:rsidRPr="00780F61">
        <w:t xml:space="preserve">s </w:t>
      </w:r>
      <w:hyperlink r:id="rId28" w:tooltip="Bases das estimativas" w:history="1">
        <w:r w:rsidR="00780F61" w:rsidRPr="00780F61">
          <w:rPr>
            <w:rStyle w:val="Hyperlink"/>
          </w:rPr>
          <w:t xml:space="preserve">Bases </w:t>
        </w:r>
        <w:r w:rsidR="00FD74F7">
          <w:rPr>
            <w:rStyle w:val="Hyperlink"/>
          </w:rPr>
          <w:t xml:space="preserve">usadas para </w:t>
        </w:r>
        <w:r w:rsidR="00780F61" w:rsidRPr="00780F61">
          <w:rPr>
            <w:rStyle w:val="Hyperlink"/>
          </w:rPr>
          <w:t>estima</w:t>
        </w:r>
        <w:r w:rsidR="00FD74F7">
          <w:rPr>
            <w:rStyle w:val="Hyperlink"/>
          </w:rPr>
          <w:t>r</w:t>
        </w:r>
      </w:hyperlink>
      <w:r w:rsidR="00FD74F7">
        <w:t>.</w:t>
      </w:r>
      <w:r w:rsidR="00780F61">
        <w:t xml:space="preserve"> </w:t>
      </w:r>
    </w:p>
    <w:p w:rsidR="005B2D67" w:rsidRPr="00593B39" w:rsidRDefault="005B2D67" w:rsidP="005B2D67">
      <w:pPr>
        <w:pStyle w:val="Comments"/>
      </w:pPr>
      <w:proofErr w:type="gramStart"/>
      <w:r>
        <w:t>]</w:t>
      </w:r>
      <w:proofErr w:type="gramEnd"/>
    </w:p>
    <w:p w:rsidR="006204BC" w:rsidRDefault="006204BC" w:rsidP="006204BC"/>
    <w:p w:rsidR="005B2D67" w:rsidRDefault="005B2D67" w:rsidP="006204BC"/>
    <w:p w:rsidR="00293323" w:rsidRDefault="00293323" w:rsidP="00E30209">
      <w:pPr>
        <w:pStyle w:val="Heading1"/>
      </w:pPr>
      <w:bookmarkStart w:id="11" w:name="_Toc353750965"/>
      <w:r>
        <w:t>Determinar o orçamento</w:t>
      </w:r>
      <w:bookmarkEnd w:id="11"/>
    </w:p>
    <w:p w:rsidR="00293323" w:rsidRPr="00C945A9" w:rsidRDefault="00293323" w:rsidP="00D77511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29" w:tooltip="Determinar o orçamento" w:history="1">
        <w:r w:rsidR="00015FCC" w:rsidRPr="00407D62">
          <w:rPr>
            <w:rStyle w:val="Hyperlink"/>
          </w:rPr>
          <w:t>Determinar o orçamento</w:t>
        </w:r>
      </w:hyperlink>
      <w:proofErr w:type="gramStart"/>
      <w:r w:rsidR="00D77511" w:rsidRPr="00C945A9">
        <w:rPr>
          <w:szCs w:val="16"/>
        </w:rPr>
        <w:t>]</w:t>
      </w:r>
      <w:proofErr w:type="gramEnd"/>
    </w:p>
    <w:p w:rsidR="00296DCC" w:rsidRDefault="00296DCC" w:rsidP="00296DCC">
      <w:pPr>
        <w:pStyle w:val="Comments"/>
      </w:pPr>
      <w:proofErr w:type="gramStart"/>
      <w:r w:rsidRPr="00593B39">
        <w:t>[Exemplo:</w:t>
      </w:r>
    </w:p>
    <w:p w:rsidR="00296DCC" w:rsidRDefault="00296DCC" w:rsidP="00296DCC">
      <w:pPr>
        <w:pStyle w:val="Comments"/>
      </w:pPr>
      <w:proofErr w:type="gramEnd"/>
      <w:r>
        <w:t xml:space="preserve">O orçamento é determinado com a somatória dos custos de cada atividade do projeto através da visão PMO-Custos do cronograma. O orçamento total está na primeira linha </w:t>
      </w:r>
      <w:r w:rsidR="0050103A">
        <w:t xml:space="preserve">que consolida </w:t>
      </w:r>
      <w:r>
        <w:t>o cronograma.</w:t>
      </w:r>
    </w:p>
    <w:p w:rsidR="0050103A" w:rsidRDefault="0050103A" w:rsidP="00296DCC">
      <w:pPr>
        <w:pStyle w:val="Comments"/>
      </w:pPr>
      <w:r>
        <w:t xml:space="preserve">No final do processo é salvo a </w:t>
      </w:r>
      <w:hyperlink r:id="rId30" w:tooltip="Linha de base dos custos" w:history="1">
        <w:r w:rsidRPr="0050103A">
          <w:rPr>
            <w:rStyle w:val="Hyperlink"/>
          </w:rPr>
          <w:t>Linha de base dos custos</w:t>
        </w:r>
      </w:hyperlink>
      <w:r>
        <w:t xml:space="preserve"> e documentado os </w:t>
      </w:r>
      <w:hyperlink r:id="rId31" w:tooltip="Requisitos de recursos financeiros do projeto" w:history="1">
        <w:r w:rsidRPr="0050103A">
          <w:rPr>
            <w:rStyle w:val="Hyperlink"/>
          </w:rPr>
          <w:t>Requisitos de recursos financeiros do projeto</w:t>
        </w:r>
      </w:hyperlink>
      <w:r>
        <w:t>.</w:t>
      </w:r>
    </w:p>
    <w:p w:rsidR="00296DCC" w:rsidRDefault="00296DCC" w:rsidP="00296DCC">
      <w:pPr>
        <w:pStyle w:val="Comments"/>
      </w:pPr>
      <w:proofErr w:type="gramStart"/>
      <w:r>
        <w:t>]</w:t>
      </w:r>
      <w:proofErr w:type="gramEnd"/>
    </w:p>
    <w:p w:rsidR="006204BC" w:rsidRDefault="006204BC" w:rsidP="006204BC"/>
    <w:p w:rsidR="00FF4B08" w:rsidRDefault="00FF4B08" w:rsidP="00E30209">
      <w:pPr>
        <w:pStyle w:val="Heading1"/>
      </w:pPr>
      <w:bookmarkStart w:id="12" w:name="_Toc353750966"/>
      <w:r>
        <w:t xml:space="preserve">Controlar </w:t>
      </w:r>
      <w:r w:rsidR="002E084D">
        <w:t>os custos</w:t>
      </w:r>
      <w:bookmarkEnd w:id="12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32" w:tooltip="Controlar os custos" w:history="1">
        <w:r w:rsidR="00015FCC" w:rsidRPr="00407D62">
          <w:rPr>
            <w:rStyle w:val="Hyperlink"/>
          </w:rPr>
          <w:t>Controlar os custos</w:t>
        </w:r>
      </w:hyperlink>
      <w:proofErr w:type="gramStart"/>
      <w:r w:rsidR="00D77511" w:rsidRPr="00C945A9">
        <w:rPr>
          <w:szCs w:val="16"/>
        </w:rPr>
        <w:t>]</w:t>
      </w:r>
      <w:proofErr w:type="gramEnd"/>
    </w:p>
    <w:p w:rsidR="0050103A" w:rsidRDefault="0050103A" w:rsidP="0050103A">
      <w:pPr>
        <w:pStyle w:val="Comments"/>
      </w:pPr>
      <w:proofErr w:type="gramStart"/>
      <w:r w:rsidRPr="00593B39">
        <w:t>[Exemplo:</w:t>
      </w:r>
    </w:p>
    <w:p w:rsidR="0050103A" w:rsidRPr="0050103A" w:rsidRDefault="0050103A" w:rsidP="0050103A">
      <w:pPr>
        <w:pStyle w:val="Comments"/>
      </w:pPr>
      <w:proofErr w:type="gramEnd"/>
      <w:r>
        <w:t>Os custos e o prazo serão monitorados a</w:t>
      </w:r>
      <w:r w:rsidRPr="0050103A">
        <w:t xml:space="preserve">través do </w:t>
      </w:r>
      <w:hyperlink r:id="rId33" w:tooltip="Gerenciamento do valor agregado" w:history="1">
        <w:r w:rsidRPr="0050103A">
          <w:rPr>
            <w:rStyle w:val="Hyperlink"/>
          </w:rPr>
          <w:t>Gerenciamento do valor agregado</w:t>
        </w:r>
      </w:hyperlink>
      <w:r w:rsidRPr="0050103A">
        <w:t xml:space="preserve"> e de seus indicadores de prazo </w:t>
      </w:r>
      <w:r w:rsidR="00044CDB">
        <w:t xml:space="preserve">(SPI) </w:t>
      </w:r>
      <w:r w:rsidRPr="0050103A">
        <w:t xml:space="preserve">e custo (CPI) e semáforos para indicar o progresso do projeto. </w:t>
      </w:r>
    </w:p>
    <w:p w:rsidR="0050103A" w:rsidRPr="0050103A" w:rsidRDefault="0050103A" w:rsidP="0050103A">
      <w:pPr>
        <w:pStyle w:val="Comments"/>
      </w:pPr>
      <w:r w:rsidRPr="0050103A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t>Vermelho</w:t>
            </w:r>
          </w:p>
        </w:tc>
      </w:tr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  <w:tr w:rsidR="0050103A" w:rsidRPr="0050103A" w:rsidTr="00F25B03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</w:tbl>
    <w:p w:rsidR="0050103A" w:rsidRPr="0050103A" w:rsidRDefault="0050103A" w:rsidP="0050103A">
      <w:pPr>
        <w:pStyle w:val="Comments"/>
        <w:rPr>
          <w:lang w:val="en-US"/>
        </w:rPr>
      </w:pPr>
      <w:r w:rsidRPr="0050103A">
        <w:rPr>
          <w:lang w:val="en-US"/>
        </w:rPr>
        <w:t> </w:t>
      </w:r>
    </w:p>
    <w:p w:rsidR="0050103A" w:rsidRPr="0050103A" w:rsidRDefault="0050103A" w:rsidP="0050103A">
      <w:pPr>
        <w:pStyle w:val="Comments"/>
      </w:pPr>
      <w:r w:rsidRPr="0050103A">
        <w:t xml:space="preserve">Para isso, a linha base de tempo e custos é salva após a conclusão do planejamento. </w:t>
      </w:r>
    </w:p>
    <w:p w:rsidR="0050103A" w:rsidRPr="0050103A" w:rsidRDefault="0050103A" w:rsidP="0050103A">
      <w:pPr>
        <w:pStyle w:val="Comments"/>
      </w:pPr>
      <w:r w:rsidRPr="0050103A">
        <w:t>Após isso, será feito o acompanhamento semanal entre o planejado (linha de base salva) com o realizado.</w:t>
      </w:r>
    </w:p>
    <w:p w:rsidR="0050103A" w:rsidRPr="0050103A" w:rsidRDefault="0050103A" w:rsidP="0050103A">
      <w:pPr>
        <w:pStyle w:val="Comments"/>
      </w:pPr>
      <w:r w:rsidRPr="0050103A">
        <w:t xml:space="preserve">A comunicação dos indicadores será feita através do Status </w:t>
      </w:r>
      <w:proofErr w:type="spellStart"/>
      <w:r w:rsidRPr="0050103A">
        <w:t>Report</w:t>
      </w:r>
      <w:proofErr w:type="spellEnd"/>
      <w:r w:rsidRPr="0050103A">
        <w:t xml:space="preserve"> Semanal no tópico Sumário Executivo.</w:t>
      </w:r>
    </w:p>
    <w:p w:rsidR="0050103A" w:rsidRDefault="0050103A" w:rsidP="0050103A">
      <w:pPr>
        <w:pStyle w:val="Comments"/>
      </w:pPr>
      <w:proofErr w:type="gramStart"/>
      <w:r>
        <w:t>]</w:t>
      </w:r>
      <w:proofErr w:type="gramEnd"/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F25B0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25B03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53EB9" w:rsidP="00F25B03">
            <w:r>
              <w:t>MINED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F25B03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F25B0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646311" w:rsidP="00F25B03">
            <w:proofErr w:type="spellStart"/>
            <w:r>
              <w:t>Euclesia</w:t>
            </w:r>
            <w:proofErr w:type="spellEnd"/>
            <w:r>
              <w:t xml:space="preserve"> </w:t>
            </w:r>
            <w:proofErr w:type="spellStart"/>
            <w:r>
              <w:t>Cádia</w:t>
            </w:r>
            <w:proofErr w:type="spellEnd"/>
          </w:p>
        </w:tc>
        <w:tc>
          <w:tcPr>
            <w:tcW w:w="1559" w:type="dxa"/>
            <w:vAlign w:val="center"/>
          </w:tcPr>
          <w:p w:rsidR="008843C9" w:rsidRPr="00C52528" w:rsidRDefault="008843C9" w:rsidP="00F25B03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BFA" w:rsidRDefault="00886BFA" w:rsidP="005E1593">
      <w:r>
        <w:separator/>
      </w:r>
    </w:p>
  </w:endnote>
  <w:endnote w:type="continuationSeparator" w:id="0">
    <w:p w:rsidR="00886BFA" w:rsidRDefault="00886BF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F25B03" w:rsidRPr="006419CA" w:rsidTr="00CC0C59">
      <w:trPr>
        <w:jc w:val="center"/>
      </w:trPr>
      <w:tc>
        <w:tcPr>
          <w:tcW w:w="3986" w:type="dxa"/>
          <w:vAlign w:val="center"/>
        </w:tcPr>
        <w:p w:rsidR="00F25B03" w:rsidRPr="006419CA" w:rsidRDefault="00F25B03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custos.docx</w:t>
          </w:r>
          <w:proofErr w:type="gramStart"/>
          <w:r w:rsidRPr="006419CA">
            <w:rPr>
              <w:color w:val="244061" w:themeColor="accent1" w:themeShade="80"/>
            </w:rPr>
            <w:fldChar w:fldCharType="end"/>
          </w:r>
          <w:proofErr w:type="gramEnd"/>
        </w:p>
      </w:tc>
      <w:tc>
        <w:tcPr>
          <w:tcW w:w="5302" w:type="dxa"/>
          <w:vAlign w:val="center"/>
        </w:tcPr>
        <w:p w:rsidR="00F25B03" w:rsidRPr="006419CA" w:rsidRDefault="00F25B03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4706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4706C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F25B03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F25B03" w:rsidRPr="006419CA" w:rsidRDefault="00F25B03" w:rsidP="00F25B03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F25B03" w:rsidRPr="006419CA" w:rsidRDefault="00F25B03" w:rsidP="00F25B0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F25B03" w:rsidRPr="006419CA" w:rsidRDefault="00F25B03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BFA" w:rsidRDefault="00886BFA" w:rsidP="005E1593">
      <w:r>
        <w:separator/>
      </w:r>
    </w:p>
  </w:footnote>
  <w:footnote w:type="continuationSeparator" w:id="0">
    <w:p w:rsidR="00886BFA" w:rsidRDefault="00886BF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F25B03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F25B03" w:rsidRPr="00210174" w:rsidRDefault="00F25B03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="00002BE9">
            <w:rPr>
              <w:sz w:val="22"/>
            </w:rPr>
            <w:t>Plano de Gestão</w:t>
          </w:r>
          <w:r w:rsidRPr="00210174">
            <w:rPr>
              <w:sz w:val="22"/>
            </w:rPr>
            <w:t xml:space="preserve">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F25B03" w:rsidRPr="00AD691F" w:rsidRDefault="00F25B03" w:rsidP="00D77511">
          <w:pPr>
            <w:pStyle w:val="Comments"/>
          </w:pPr>
          <w:r>
            <w:rPr>
              <w:noProof/>
              <w:lang w:val="pt-PT" w:eastAsia="pt-PT"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25B03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F25B03" w:rsidRPr="00210174" w:rsidRDefault="00F25B03" w:rsidP="009517B3">
          <w:pPr>
            <w:pStyle w:val="Header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proofErr w:type="spellStart"/>
          <w:r w:rsidR="009517B3">
            <w:rPr>
              <w:sz w:val="22"/>
            </w:rPr>
            <w:t>Sige</w:t>
          </w:r>
          <w:proofErr w:type="spellEnd"/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F25B03" w:rsidRPr="00A10908" w:rsidRDefault="00F25B03" w:rsidP="00F25B03">
          <w:pPr>
            <w:pStyle w:val="Header"/>
            <w:rPr>
              <w:b/>
            </w:rPr>
          </w:pPr>
        </w:p>
      </w:tc>
    </w:tr>
  </w:tbl>
  <w:p w:rsidR="00F25B03" w:rsidRDefault="00F25B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02BE9"/>
    <w:rsid w:val="000149B0"/>
    <w:rsid w:val="00015FCC"/>
    <w:rsid w:val="00023D8B"/>
    <w:rsid w:val="000369D9"/>
    <w:rsid w:val="00044CDB"/>
    <w:rsid w:val="0004706C"/>
    <w:rsid w:val="00052201"/>
    <w:rsid w:val="00087A16"/>
    <w:rsid w:val="000924EA"/>
    <w:rsid w:val="000A3438"/>
    <w:rsid w:val="000B3E4E"/>
    <w:rsid w:val="000E2853"/>
    <w:rsid w:val="00111E27"/>
    <w:rsid w:val="00117475"/>
    <w:rsid w:val="00150703"/>
    <w:rsid w:val="00154400"/>
    <w:rsid w:val="001D497F"/>
    <w:rsid w:val="001E175E"/>
    <w:rsid w:val="001E2252"/>
    <w:rsid w:val="001F3D30"/>
    <w:rsid w:val="00207F25"/>
    <w:rsid w:val="00210174"/>
    <w:rsid w:val="00210800"/>
    <w:rsid w:val="00245419"/>
    <w:rsid w:val="002454E7"/>
    <w:rsid w:val="00257644"/>
    <w:rsid w:val="00274187"/>
    <w:rsid w:val="00293323"/>
    <w:rsid w:val="00296DCC"/>
    <w:rsid w:val="002B0740"/>
    <w:rsid w:val="002B52A0"/>
    <w:rsid w:val="002D3416"/>
    <w:rsid w:val="002E084D"/>
    <w:rsid w:val="003255E0"/>
    <w:rsid w:val="00331443"/>
    <w:rsid w:val="00341B09"/>
    <w:rsid w:val="0034544C"/>
    <w:rsid w:val="003466B1"/>
    <w:rsid w:val="003626D4"/>
    <w:rsid w:val="00371F92"/>
    <w:rsid w:val="00387D7E"/>
    <w:rsid w:val="003A07C8"/>
    <w:rsid w:val="003B038F"/>
    <w:rsid w:val="003D377B"/>
    <w:rsid w:val="003D383E"/>
    <w:rsid w:val="00401846"/>
    <w:rsid w:val="00407D62"/>
    <w:rsid w:val="00417325"/>
    <w:rsid w:val="0042609D"/>
    <w:rsid w:val="00434AC9"/>
    <w:rsid w:val="004440B3"/>
    <w:rsid w:val="00461B02"/>
    <w:rsid w:val="0049306F"/>
    <w:rsid w:val="004B2855"/>
    <w:rsid w:val="004B60F1"/>
    <w:rsid w:val="004D0E4D"/>
    <w:rsid w:val="004F034C"/>
    <w:rsid w:val="0050103A"/>
    <w:rsid w:val="005165BF"/>
    <w:rsid w:val="0054317B"/>
    <w:rsid w:val="00546A3D"/>
    <w:rsid w:val="005546E1"/>
    <w:rsid w:val="0055540E"/>
    <w:rsid w:val="00583F46"/>
    <w:rsid w:val="00591B39"/>
    <w:rsid w:val="005B2D67"/>
    <w:rsid w:val="005B3679"/>
    <w:rsid w:val="005D0F34"/>
    <w:rsid w:val="005D4F5A"/>
    <w:rsid w:val="005E1593"/>
    <w:rsid w:val="005F2185"/>
    <w:rsid w:val="005F487B"/>
    <w:rsid w:val="006039E8"/>
    <w:rsid w:val="00603ACD"/>
    <w:rsid w:val="006204BC"/>
    <w:rsid w:val="006269B0"/>
    <w:rsid w:val="006419CA"/>
    <w:rsid w:val="00646311"/>
    <w:rsid w:val="00647420"/>
    <w:rsid w:val="00663704"/>
    <w:rsid w:val="00686902"/>
    <w:rsid w:val="00697C9E"/>
    <w:rsid w:val="006A233C"/>
    <w:rsid w:val="006F3B85"/>
    <w:rsid w:val="006F4B9E"/>
    <w:rsid w:val="00701492"/>
    <w:rsid w:val="0073395C"/>
    <w:rsid w:val="00743E89"/>
    <w:rsid w:val="00780F61"/>
    <w:rsid w:val="00790628"/>
    <w:rsid w:val="00794AEC"/>
    <w:rsid w:val="007A054B"/>
    <w:rsid w:val="0080697D"/>
    <w:rsid w:val="00820BE8"/>
    <w:rsid w:val="0082721B"/>
    <w:rsid w:val="00842903"/>
    <w:rsid w:val="00853EB9"/>
    <w:rsid w:val="008546DF"/>
    <w:rsid w:val="00871E89"/>
    <w:rsid w:val="0088386D"/>
    <w:rsid w:val="008843C9"/>
    <w:rsid w:val="00886BFA"/>
    <w:rsid w:val="008C2C80"/>
    <w:rsid w:val="0090448E"/>
    <w:rsid w:val="009162ED"/>
    <w:rsid w:val="009517B3"/>
    <w:rsid w:val="00980543"/>
    <w:rsid w:val="009A78FB"/>
    <w:rsid w:val="009C53A2"/>
    <w:rsid w:val="009E7715"/>
    <w:rsid w:val="009E7DDC"/>
    <w:rsid w:val="009F687F"/>
    <w:rsid w:val="00A23556"/>
    <w:rsid w:val="00A436FC"/>
    <w:rsid w:val="00AE1992"/>
    <w:rsid w:val="00AF15FC"/>
    <w:rsid w:val="00B11361"/>
    <w:rsid w:val="00B31B27"/>
    <w:rsid w:val="00B32719"/>
    <w:rsid w:val="00B37F64"/>
    <w:rsid w:val="00B53300"/>
    <w:rsid w:val="00B55312"/>
    <w:rsid w:val="00BB09E5"/>
    <w:rsid w:val="00BD146B"/>
    <w:rsid w:val="00BF2AAC"/>
    <w:rsid w:val="00C02723"/>
    <w:rsid w:val="00C52528"/>
    <w:rsid w:val="00C83EC0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55AA"/>
    <w:rsid w:val="00DF7148"/>
    <w:rsid w:val="00E00A9C"/>
    <w:rsid w:val="00E30209"/>
    <w:rsid w:val="00E34C15"/>
    <w:rsid w:val="00E67383"/>
    <w:rsid w:val="00E76460"/>
    <w:rsid w:val="00E80E58"/>
    <w:rsid w:val="00EB6F43"/>
    <w:rsid w:val="00EF1A70"/>
    <w:rsid w:val="00F25B03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6738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17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6738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51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plano-de-gerenciamento-dos-custos" TargetMode="External"/><Relationship Id="rId13" Type="http://schemas.openxmlformats.org/officeDocument/2006/relationships/hyperlink" Target="https://escritoriodeprojetos.com.br/plano-de-gerenciamento-dos-custos" TargetMode="External"/><Relationship Id="rId18" Type="http://schemas.openxmlformats.org/officeDocument/2006/relationships/hyperlink" Target="https://escritoriodeprojetos.com.br/coletar-os-requisitos" TargetMode="External"/><Relationship Id="rId26" Type="http://schemas.openxmlformats.org/officeDocument/2006/relationships/hyperlink" Target="https://escritoriodeprojetos.com.br/estimar-os-custo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critoriodeprojetos.com.br/definir-as-atividade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controlar-os-custos" TargetMode="External"/><Relationship Id="rId17" Type="http://schemas.openxmlformats.org/officeDocument/2006/relationships/hyperlink" Target="https://escritoriodeprojetos.com.br/estimar-os-custos" TargetMode="External"/><Relationship Id="rId25" Type="http://schemas.openxmlformats.org/officeDocument/2006/relationships/hyperlink" Target="https://escritoriodeprojetos.com.br/desenvolver-o-cronograma" TargetMode="External"/><Relationship Id="rId33" Type="http://schemas.openxmlformats.org/officeDocument/2006/relationships/hyperlink" Target="https://escritoriodeprojetos.com.br/gerenciamento-do-valor-agregado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component/jdownloads/send/8-modelos/2607-estimativas-de-custos" TargetMode="External"/><Relationship Id="rId20" Type="http://schemas.openxmlformats.org/officeDocument/2006/relationships/hyperlink" Target="https://escritoriodeprojetos.com.br/criar-a-eap" TargetMode="External"/><Relationship Id="rId29" Type="http://schemas.openxmlformats.org/officeDocument/2006/relationships/hyperlink" Target="https://escritoriodeprojetos.com.br/determinar-o-orcament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determinar-o-orcamento" TargetMode="External"/><Relationship Id="rId24" Type="http://schemas.openxmlformats.org/officeDocument/2006/relationships/hyperlink" Target="https://escritoriodeprojetos.com.br/estimar-as-duracoes-das-atividades" TargetMode="External"/><Relationship Id="rId32" Type="http://schemas.openxmlformats.org/officeDocument/2006/relationships/hyperlink" Target="https://escritoriodeprojetos.com.br/controlar-os-custos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estimativas-de-custos-das-atividades" TargetMode="External"/><Relationship Id="rId23" Type="http://schemas.openxmlformats.org/officeDocument/2006/relationships/hyperlink" Target="https://escritoriodeprojetos.com.br/estimar-os-recursos-das-atividades" TargetMode="External"/><Relationship Id="rId28" Type="http://schemas.openxmlformats.org/officeDocument/2006/relationships/hyperlink" Target="https://escritoriodeprojetos.com.br/bases-das-estimativa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scritoriodeprojetos.com.br/estimar-os-custos" TargetMode="External"/><Relationship Id="rId19" Type="http://schemas.openxmlformats.org/officeDocument/2006/relationships/hyperlink" Target="https://escritoriodeprojetos.com.br/definir-o-escopo" TargetMode="External"/><Relationship Id="rId31" Type="http://schemas.openxmlformats.org/officeDocument/2006/relationships/hyperlink" Target="https://escritoriodeprojetos.com.br/requisitos-de-recursos-financeiros-do-proje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plano-de-gerenciamento-dos-custos" TargetMode="External"/><Relationship Id="rId14" Type="http://schemas.openxmlformats.org/officeDocument/2006/relationships/hyperlink" Target="https://escritoriodeprojetos.com.br/component/jdownloads/send/8-modelos/181-plano-de-gerenciamento-dos-custos" TargetMode="External"/><Relationship Id="rId22" Type="http://schemas.openxmlformats.org/officeDocument/2006/relationships/hyperlink" Target="https://escritoriodeprojetos.com.br/sequenciar-as-atividades" TargetMode="External"/><Relationship Id="rId27" Type="http://schemas.openxmlformats.org/officeDocument/2006/relationships/hyperlink" Target="https://escritoriodeprojetos.com.br/estimativas-de-custos-das-atividades" TargetMode="External"/><Relationship Id="rId30" Type="http://schemas.openxmlformats.org/officeDocument/2006/relationships/hyperlink" Target="https://escritoriodeprojetos.com.br/linha-de-base-dos-custos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9C"/>
    <w:rsid w:val="001D0FA0"/>
    <w:rsid w:val="00347800"/>
    <w:rsid w:val="003A697A"/>
    <w:rsid w:val="005911F3"/>
    <w:rsid w:val="005A0F9C"/>
    <w:rsid w:val="006C5649"/>
    <w:rsid w:val="007E48ED"/>
    <w:rsid w:val="008625A8"/>
    <w:rsid w:val="00935989"/>
    <w:rsid w:val="00CF6990"/>
    <w:rsid w:val="00F06FE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4</Pages>
  <Words>1367</Words>
  <Characters>7386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8736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asus</cp:lastModifiedBy>
  <cp:revision>3</cp:revision>
  <dcterms:created xsi:type="dcterms:W3CDTF">2019-11-26T23:14:00Z</dcterms:created>
  <dcterms:modified xsi:type="dcterms:W3CDTF">2019-11-27T02:45:00Z</dcterms:modified>
</cp:coreProperties>
</file>