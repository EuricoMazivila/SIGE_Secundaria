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777513">
      <w:pPr>
        <w:pStyle w:val="Comments"/>
      </w:pPr>
      <w:r>
        <w:t>[Identifique o contrato com código, nome de forma clara e sem ambiguidade</w:t>
      </w:r>
      <w:proofErr w:type="gramStart"/>
      <w:r>
        <w:t>]</w:t>
      </w:r>
      <w:proofErr w:type="gramEnd"/>
    </w:p>
    <w:p w:rsidR="009E11BF" w:rsidRDefault="009E11BF" w:rsidP="00F8498F"/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:rsidR="009E11BF" w:rsidRDefault="009E11BF" w:rsidP="00777513">
      <w:pPr>
        <w:pStyle w:val="Comments"/>
      </w:pPr>
      <w:r>
        <w:t>[Descrever as entregas realizadas pelo contratado</w:t>
      </w:r>
      <w:r w:rsidR="007D5BC2">
        <w:t xml:space="preserve"> e previstas no contrato. ]</w:t>
      </w:r>
    </w:p>
    <w:p w:rsidR="009E11BF" w:rsidRDefault="009E11BF" w:rsidP="009E11BF"/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777513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AAC" w:rsidRDefault="00647AAC" w:rsidP="005E1593">
      <w:r>
        <w:separator/>
      </w:r>
    </w:p>
  </w:endnote>
  <w:endnote w:type="continuationSeparator" w:id="0">
    <w:p w:rsidR="00647AAC" w:rsidRDefault="00647AA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E8" w:rsidRDefault="008969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969E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969E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5713A0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bookmarkStart w:id="1" w:name="_GoBack"/>
          <w:bookmarkEnd w:id="1"/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E8" w:rsidRDefault="008969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AAC" w:rsidRDefault="00647AAC" w:rsidP="005E1593">
      <w:r>
        <w:separator/>
      </w:r>
    </w:p>
  </w:footnote>
  <w:footnote w:type="continuationSeparator" w:id="0">
    <w:p w:rsidR="00647AAC" w:rsidRDefault="00647AA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E8" w:rsidRDefault="008969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6552B1" w:rsidRDefault="005713A0" w:rsidP="006552B1">
          <w:pPr>
            <w:rPr>
              <w:sz w:val="22"/>
            </w:rPr>
          </w:pPr>
          <w:r w:rsidRPr="006552B1">
            <w:fldChar w:fldCharType="begin"/>
          </w:r>
          <w:r w:rsidRPr="006552B1">
            <w:rPr>
              <w:sz w:val="22"/>
            </w:rPr>
            <w:instrText xml:space="preserve"> TITLE   \* MERGEFORMAT </w:instrText>
          </w:r>
          <w:r w:rsidRPr="006552B1">
            <w:fldChar w:fldCharType="separate"/>
          </w:r>
          <w:r w:rsidR="009E11BF" w:rsidRPr="006552B1">
            <w:rPr>
              <w:sz w:val="22"/>
            </w:rPr>
            <w:t>Relatório de encerramento do contrato</w:t>
          </w:r>
          <w:r w:rsidRPr="006552B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777513">
          <w:pPr>
            <w:pStyle w:val="Comments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C51534" w:rsidP="002D679E">
          <w:pPr>
            <w:pStyle w:val="Header"/>
            <w:rPr>
              <w:sz w:val="22"/>
            </w:rPr>
          </w:pPr>
          <w:r>
            <w:t>Sistema Integrado de Gestão Escolar (SIGE)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E8" w:rsidRDefault="00896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94115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47AAC"/>
    <w:rsid w:val="006552B1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53B0E"/>
    <w:rsid w:val="00871E89"/>
    <w:rsid w:val="008843C9"/>
    <w:rsid w:val="008969E8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51534"/>
    <w:rsid w:val="00C52528"/>
    <w:rsid w:val="00CE2B3B"/>
    <w:rsid w:val="00D37957"/>
    <w:rsid w:val="00D37C5A"/>
    <w:rsid w:val="00E34C15"/>
    <w:rsid w:val="00E5380B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A84EA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A84EA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82"/>
    <w:rsid w:val="000401A8"/>
    <w:rsid w:val="001071DA"/>
    <w:rsid w:val="001B2BD4"/>
    <w:rsid w:val="00675F98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810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asus</cp:lastModifiedBy>
  <cp:revision>15</cp:revision>
  <dcterms:created xsi:type="dcterms:W3CDTF">2014-05-24T12:07:00Z</dcterms:created>
  <dcterms:modified xsi:type="dcterms:W3CDTF">2019-11-27T02:58:00Z</dcterms:modified>
</cp:coreProperties>
</file>